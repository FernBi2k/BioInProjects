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6FA9" w14:textId="08F3F326" w:rsidR="003729E6" w:rsidRPr="004A53F4" w:rsidRDefault="00612B40" w:rsidP="00A86672">
      <w:pPr>
        <w:pStyle w:val="Heading1"/>
        <w:spacing w:before="0"/>
        <w:jc w:val="center"/>
        <w:rPr>
          <w:color w:val="4F81BD" w:themeColor="accent1"/>
          <w:sz w:val="48"/>
          <w:szCs w:val="20"/>
        </w:rPr>
      </w:pPr>
      <w:r w:rsidRPr="004A53F4">
        <w:rPr>
          <w:color w:val="4F81BD" w:themeColor="accent1"/>
          <w:sz w:val="48"/>
          <w:szCs w:val="20"/>
        </w:rPr>
        <w:t>Reimon John E. Fernandez</w:t>
      </w:r>
    </w:p>
    <w:p w14:paraId="4BF8730C" w14:textId="4074E122" w:rsidR="003729E6" w:rsidRPr="00C15F97" w:rsidRDefault="005123F9" w:rsidP="00A86672">
      <w:pPr>
        <w:pStyle w:val="Heading1"/>
        <w:spacing w:before="0"/>
        <w:jc w:val="center"/>
        <w:rPr>
          <w:sz w:val="20"/>
          <w:szCs w:val="20"/>
        </w:rPr>
      </w:pPr>
      <w:r>
        <w:rPr>
          <w:sz w:val="20"/>
          <w:szCs w:val="20"/>
        </w:rPr>
        <w:t>1308 Guiseppe Lane, Modesto</w:t>
      </w:r>
      <w:r w:rsidR="00B42B7D" w:rsidRPr="00C15F97">
        <w:rPr>
          <w:sz w:val="20"/>
          <w:szCs w:val="20"/>
        </w:rPr>
        <w:t>, Ca 953</w:t>
      </w:r>
      <w:r>
        <w:rPr>
          <w:sz w:val="20"/>
          <w:szCs w:val="20"/>
        </w:rPr>
        <w:t>55</w:t>
      </w:r>
      <w:r w:rsidR="00B42B7D" w:rsidRPr="00C15F97">
        <w:rPr>
          <w:sz w:val="20"/>
          <w:szCs w:val="20"/>
        </w:rPr>
        <w:t xml:space="preserve"> | 209</w:t>
      </w:r>
      <w:r>
        <w:rPr>
          <w:sz w:val="20"/>
          <w:szCs w:val="20"/>
        </w:rPr>
        <w:t>-581-5188</w:t>
      </w:r>
      <w:r w:rsidR="00B42B7D" w:rsidRPr="00C15F97">
        <w:rPr>
          <w:sz w:val="20"/>
          <w:szCs w:val="20"/>
        </w:rPr>
        <w:t xml:space="preserve"> | </w:t>
      </w:r>
      <w:r w:rsidR="00A94933">
        <w:rPr>
          <w:sz w:val="20"/>
          <w:szCs w:val="20"/>
        </w:rPr>
        <w:t>rfernandez7</w:t>
      </w:r>
      <w:r w:rsidR="00726CE6">
        <w:rPr>
          <w:sz w:val="20"/>
          <w:szCs w:val="20"/>
        </w:rPr>
        <w:t>@csustan</w:t>
      </w:r>
      <w:r w:rsidR="00B42B7D" w:rsidRPr="00C15F97">
        <w:rPr>
          <w:sz w:val="20"/>
          <w:szCs w:val="20"/>
        </w:rPr>
        <w:t>.</w:t>
      </w:r>
      <w:r w:rsidR="00726CE6">
        <w:rPr>
          <w:sz w:val="20"/>
          <w:szCs w:val="20"/>
        </w:rPr>
        <w:t>edu</w:t>
      </w:r>
    </w:p>
    <w:p w14:paraId="1562663C" w14:textId="77777777" w:rsidR="003729E6" w:rsidRPr="00C15F97" w:rsidRDefault="003729E6" w:rsidP="00BF1806">
      <w:pPr>
        <w:pStyle w:val="Heading1"/>
        <w:spacing w:before="0"/>
        <w:rPr>
          <w:sz w:val="20"/>
          <w:szCs w:val="20"/>
        </w:rPr>
      </w:pPr>
    </w:p>
    <w:p w14:paraId="7AF8BB39" w14:textId="77777777" w:rsidR="00DE3B0C" w:rsidRPr="00C15F97" w:rsidRDefault="00000000" w:rsidP="00A86672">
      <w:pPr>
        <w:pStyle w:val="Heading1"/>
        <w:spacing w:before="0"/>
        <w:rPr>
          <w:sz w:val="20"/>
          <w:szCs w:val="20"/>
        </w:rPr>
      </w:pPr>
      <w:sdt>
        <w:sdtPr>
          <w:rPr>
            <w:sz w:val="20"/>
            <w:szCs w:val="20"/>
          </w:rPr>
          <w:alias w:val="Objective:"/>
          <w:tag w:val="Objective:"/>
          <w:id w:val="1701434349"/>
          <w:placeholder>
            <w:docPart w:val="19A046C82E024CA9A46427AFB965DB5F"/>
          </w:placeholder>
          <w:temporary/>
          <w:showingPlcHdr/>
        </w:sdtPr>
        <w:sdtContent>
          <w:r w:rsidR="00CC375A" w:rsidRPr="00EB687E">
            <w:rPr>
              <w:color w:val="4F81BD" w:themeColor="accent1"/>
              <w:sz w:val="20"/>
              <w:szCs w:val="20"/>
            </w:rPr>
            <w:t>Objective</w:t>
          </w:r>
        </w:sdtContent>
      </w:sdt>
    </w:p>
    <w:p w14:paraId="33337916" w14:textId="1416B97F" w:rsidR="003C68A8" w:rsidRPr="002E00F2" w:rsidRDefault="001B4258" w:rsidP="00A86672">
      <w:pPr>
        <w:spacing w:before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sz w:val="18"/>
          <w:szCs w:val="18"/>
        </w:rPr>
        <w:t xml:space="preserve">Soon-to-be </w:t>
      </w:r>
      <w:r w:rsidR="00726CE6" w:rsidRPr="002E00F2">
        <w:rPr>
          <w:rFonts w:ascii="Times New Roman" w:hAnsi="Times New Roman"/>
          <w:sz w:val="18"/>
          <w:szCs w:val="18"/>
        </w:rPr>
        <w:t>graduate Registered Nurse</w:t>
      </w:r>
      <w:r w:rsidR="00FE4593" w:rsidRPr="002E00F2">
        <w:rPr>
          <w:rFonts w:ascii="Times New Roman" w:hAnsi="Times New Roman"/>
          <w:sz w:val="18"/>
          <w:szCs w:val="18"/>
        </w:rPr>
        <w:t>-</w:t>
      </w:r>
      <w:r w:rsidR="00FF5D0D" w:rsidRPr="002E00F2">
        <w:rPr>
          <w:rFonts w:ascii="Times New Roman" w:hAnsi="Times New Roman"/>
          <w:sz w:val="18"/>
          <w:szCs w:val="18"/>
        </w:rPr>
        <w:t>Bachelor of Science</w:t>
      </w:r>
      <w:r w:rsidR="00852E59" w:rsidRPr="002E00F2">
        <w:rPr>
          <w:rFonts w:ascii="Times New Roman" w:hAnsi="Times New Roman"/>
          <w:sz w:val="18"/>
          <w:szCs w:val="18"/>
        </w:rPr>
        <w:t xml:space="preserve"> in Nursing</w:t>
      </w:r>
      <w:r w:rsidR="00FE4593" w:rsidRPr="002E00F2">
        <w:rPr>
          <w:rFonts w:ascii="Times New Roman" w:hAnsi="Times New Roman"/>
          <w:sz w:val="18"/>
          <w:szCs w:val="18"/>
        </w:rPr>
        <w:t xml:space="preserve"> from Stanislaus State</w:t>
      </w:r>
      <w:r w:rsidR="00852E59" w:rsidRPr="002E00F2">
        <w:rPr>
          <w:rFonts w:ascii="Times New Roman" w:hAnsi="Times New Roman"/>
          <w:sz w:val="18"/>
          <w:szCs w:val="18"/>
        </w:rPr>
        <w:t xml:space="preserve"> </w:t>
      </w:r>
      <w:r w:rsidR="00726CE6" w:rsidRPr="002E00F2">
        <w:rPr>
          <w:rFonts w:ascii="Times New Roman" w:hAnsi="Times New Roman"/>
          <w:sz w:val="18"/>
          <w:szCs w:val="18"/>
        </w:rPr>
        <w:t xml:space="preserve">seeking a full-time career </w:t>
      </w:r>
      <w:r w:rsidR="00645494" w:rsidRPr="002E00F2">
        <w:rPr>
          <w:rFonts w:ascii="Times New Roman" w:hAnsi="Times New Roman"/>
          <w:sz w:val="18"/>
          <w:szCs w:val="18"/>
        </w:rPr>
        <w:t xml:space="preserve">in </w:t>
      </w:r>
      <w:r w:rsidR="00FD503E" w:rsidRPr="002E00F2">
        <w:rPr>
          <w:rFonts w:ascii="Times New Roman" w:hAnsi="Times New Roman"/>
          <w:sz w:val="18"/>
          <w:szCs w:val="18"/>
        </w:rPr>
        <w:t>provid</w:t>
      </w:r>
      <w:r w:rsidR="00645494" w:rsidRPr="002E00F2">
        <w:rPr>
          <w:rFonts w:ascii="Times New Roman" w:hAnsi="Times New Roman"/>
          <w:sz w:val="18"/>
          <w:szCs w:val="18"/>
        </w:rPr>
        <w:t>ing</w:t>
      </w:r>
      <w:r w:rsidR="00FD503E" w:rsidRPr="002E00F2">
        <w:rPr>
          <w:rFonts w:ascii="Times New Roman" w:hAnsi="Times New Roman"/>
          <w:sz w:val="18"/>
          <w:szCs w:val="18"/>
        </w:rPr>
        <w:t xml:space="preserve"> quality patient care</w:t>
      </w:r>
      <w:r w:rsidR="00D6280D" w:rsidRPr="002E00F2">
        <w:rPr>
          <w:rFonts w:ascii="Times New Roman" w:hAnsi="Times New Roman"/>
          <w:sz w:val="18"/>
          <w:szCs w:val="18"/>
        </w:rPr>
        <w:t>.</w:t>
      </w:r>
    </w:p>
    <w:p w14:paraId="58B912BD" w14:textId="77777777" w:rsidR="00A07342" w:rsidRPr="00C15F97" w:rsidRDefault="00000000" w:rsidP="00A86672">
      <w:pPr>
        <w:pStyle w:val="Heading1"/>
        <w:spacing w:before="0"/>
        <w:rPr>
          <w:sz w:val="20"/>
          <w:szCs w:val="20"/>
        </w:rPr>
      </w:pPr>
      <w:sdt>
        <w:sdtPr>
          <w:rPr>
            <w:sz w:val="20"/>
            <w:szCs w:val="20"/>
          </w:rPr>
          <w:alias w:val="Skills &amp; Abilities:"/>
          <w:tag w:val="Skills &amp; Abilities:"/>
          <w:id w:val="-153141655"/>
          <w:placeholder>
            <w:docPart w:val="3D5DA43D76DA45D3B4B1F06AC7236CDA"/>
          </w:placeholder>
          <w:temporary/>
          <w:showingPlcHdr/>
        </w:sdtPr>
        <w:sdtContent>
          <w:r w:rsidR="00A07342" w:rsidRPr="00EB687E">
            <w:rPr>
              <w:color w:val="4F81BD" w:themeColor="accent1"/>
              <w:sz w:val="20"/>
              <w:szCs w:val="20"/>
            </w:rPr>
            <w:t>Skills &amp; Abilities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2"/>
        <w:gridCol w:w="3190"/>
      </w:tblGrid>
      <w:tr w:rsidR="00A42360" w:rsidRPr="00C15F97" w14:paraId="1D4FE7ED" w14:textId="77777777" w:rsidTr="001B4258">
        <w:trPr>
          <w:trHeight w:val="929"/>
        </w:trPr>
        <w:tc>
          <w:tcPr>
            <w:tcW w:w="3232" w:type="dxa"/>
          </w:tcPr>
          <w:p w14:paraId="4F10BD04" w14:textId="7E6259FD" w:rsidR="00A42360" w:rsidRPr="008C6845" w:rsidRDefault="006224FF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 xml:space="preserve">Strong interprofessional communication </w:t>
            </w:r>
          </w:p>
          <w:p w14:paraId="23491B59" w14:textId="2A582821" w:rsidR="00A422DB" w:rsidRPr="008C6845" w:rsidRDefault="00A422DB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 xml:space="preserve">Excellent </w:t>
            </w:r>
            <w:r w:rsidR="0038702C" w:rsidRPr="008C6845">
              <w:rPr>
                <w:sz w:val="18"/>
                <w:szCs w:val="18"/>
              </w:rPr>
              <w:t>W</w:t>
            </w:r>
            <w:r w:rsidRPr="008C6845">
              <w:rPr>
                <w:sz w:val="18"/>
                <w:szCs w:val="18"/>
              </w:rPr>
              <w:t xml:space="preserve">ork </w:t>
            </w:r>
            <w:r w:rsidR="0038702C" w:rsidRPr="008C6845">
              <w:rPr>
                <w:sz w:val="18"/>
                <w:szCs w:val="18"/>
              </w:rPr>
              <w:t>E</w:t>
            </w:r>
            <w:r w:rsidRPr="008C6845">
              <w:rPr>
                <w:sz w:val="18"/>
                <w:szCs w:val="18"/>
              </w:rPr>
              <w:t>thic</w:t>
            </w:r>
          </w:p>
          <w:p w14:paraId="2EC3B3CB" w14:textId="77777777" w:rsidR="00A42360" w:rsidRPr="008C6845" w:rsidRDefault="00A42360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 xml:space="preserve">Time </w:t>
            </w:r>
            <w:r w:rsidR="00D6280D" w:rsidRPr="008C6845">
              <w:rPr>
                <w:sz w:val="18"/>
                <w:szCs w:val="18"/>
              </w:rPr>
              <w:t>E</w:t>
            </w:r>
            <w:r w:rsidRPr="008C6845">
              <w:rPr>
                <w:sz w:val="18"/>
                <w:szCs w:val="18"/>
              </w:rPr>
              <w:t xml:space="preserve">fficient </w:t>
            </w:r>
          </w:p>
          <w:p w14:paraId="641E53DC" w14:textId="1BA453E9" w:rsidR="00667F73" w:rsidRPr="008C6845" w:rsidRDefault="00667F73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>Trained in EPIC and Cerner</w:t>
            </w:r>
          </w:p>
        </w:tc>
        <w:tc>
          <w:tcPr>
            <w:tcW w:w="3190" w:type="dxa"/>
          </w:tcPr>
          <w:p w14:paraId="7A840DBD" w14:textId="1C7C6810" w:rsidR="00A42360" w:rsidRPr="008C6845" w:rsidRDefault="00A42360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 xml:space="preserve">Respectful </w:t>
            </w:r>
            <w:r w:rsidR="0038702C" w:rsidRPr="008C6845">
              <w:rPr>
                <w:sz w:val="18"/>
                <w:szCs w:val="18"/>
              </w:rPr>
              <w:t>D</w:t>
            </w:r>
            <w:r w:rsidRPr="008C6845">
              <w:rPr>
                <w:sz w:val="18"/>
                <w:szCs w:val="18"/>
              </w:rPr>
              <w:t xml:space="preserve">emeanor </w:t>
            </w:r>
          </w:p>
          <w:p w14:paraId="370FFE4D" w14:textId="20C80DA3" w:rsidR="00A42360" w:rsidRPr="008C6845" w:rsidRDefault="00A42360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 xml:space="preserve">Strong </w:t>
            </w:r>
            <w:r w:rsidR="0038702C" w:rsidRPr="008C6845">
              <w:rPr>
                <w:sz w:val="18"/>
                <w:szCs w:val="18"/>
              </w:rPr>
              <w:t>P</w:t>
            </w:r>
            <w:r w:rsidRPr="008C6845">
              <w:rPr>
                <w:sz w:val="18"/>
                <w:szCs w:val="18"/>
              </w:rPr>
              <w:t>rofessionalism</w:t>
            </w:r>
          </w:p>
          <w:p w14:paraId="1BB87E56" w14:textId="6BBA99BF" w:rsidR="004B3457" w:rsidRPr="008C6845" w:rsidRDefault="004B3457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>Adaptable</w:t>
            </w:r>
            <w:r w:rsidR="00D6280D" w:rsidRPr="008C6845">
              <w:rPr>
                <w:sz w:val="18"/>
                <w:szCs w:val="18"/>
              </w:rPr>
              <w:t xml:space="preserve"> and Focused</w:t>
            </w:r>
            <w:r w:rsidRPr="008C6845">
              <w:rPr>
                <w:sz w:val="18"/>
                <w:szCs w:val="18"/>
              </w:rPr>
              <w:t xml:space="preserve"> </w:t>
            </w:r>
          </w:p>
          <w:p w14:paraId="7B9BA683" w14:textId="768F5ABD" w:rsidR="00D6280D" w:rsidRPr="008C6845" w:rsidRDefault="00D6280D" w:rsidP="008C6845">
            <w:pPr>
              <w:pStyle w:val="ListParagraph"/>
              <w:numPr>
                <w:ilvl w:val="0"/>
                <w:numId w:val="50"/>
              </w:numPr>
              <w:tabs>
                <w:tab w:val="right" w:pos="8640"/>
              </w:tabs>
              <w:spacing w:before="0" w:after="0"/>
              <w:rPr>
                <w:sz w:val="18"/>
                <w:szCs w:val="18"/>
              </w:rPr>
            </w:pPr>
            <w:r w:rsidRPr="008C6845">
              <w:rPr>
                <w:sz w:val="18"/>
                <w:szCs w:val="18"/>
              </w:rPr>
              <w:t>Bilingual (Tagalog</w:t>
            </w:r>
            <w:r w:rsidR="00667F73" w:rsidRPr="008C6845">
              <w:rPr>
                <w:sz w:val="18"/>
                <w:szCs w:val="18"/>
              </w:rPr>
              <w:t xml:space="preserve"> and English</w:t>
            </w:r>
            <w:r w:rsidRPr="008C6845">
              <w:rPr>
                <w:sz w:val="18"/>
                <w:szCs w:val="18"/>
              </w:rPr>
              <w:t>)</w:t>
            </w:r>
          </w:p>
        </w:tc>
      </w:tr>
    </w:tbl>
    <w:p w14:paraId="0F2936A7" w14:textId="77777777" w:rsidR="001B4258" w:rsidRPr="00C15F97" w:rsidRDefault="00000000" w:rsidP="001B4258">
      <w:pPr>
        <w:pStyle w:val="Heading1"/>
        <w:spacing w:before="0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-1938512403"/>
          <w:placeholder>
            <w:docPart w:val="F94229DD17FD4FA79D2DDF683FC5936F"/>
          </w:placeholder>
          <w:temporary/>
          <w:showingPlcHdr/>
        </w:sdtPr>
        <w:sdtContent>
          <w:r w:rsidR="001B4258" w:rsidRPr="00EB687E">
            <w:rPr>
              <w:color w:val="4F81BD" w:themeColor="accent1"/>
              <w:sz w:val="20"/>
              <w:szCs w:val="20"/>
            </w:rPr>
            <w:t>Education</w:t>
          </w:r>
        </w:sdtContent>
      </w:sdt>
    </w:p>
    <w:p w14:paraId="3F146B9D" w14:textId="77777777" w:rsidR="00AF1EAA" w:rsidRPr="002E00F2" w:rsidRDefault="00AF1EAA" w:rsidP="00AF1EAA">
      <w:pPr>
        <w:pStyle w:val="ListBullet"/>
        <w:numPr>
          <w:ilvl w:val="0"/>
          <w:numId w:val="0"/>
        </w:numPr>
        <w:spacing w:before="0"/>
        <w:ind w:left="360" w:hanging="360"/>
        <w:rPr>
          <w:i/>
          <w:iCs/>
          <w:sz w:val="18"/>
          <w:szCs w:val="18"/>
        </w:rPr>
      </w:pPr>
      <w:r w:rsidRPr="002E00F2">
        <w:rPr>
          <w:b/>
          <w:bCs/>
          <w:sz w:val="18"/>
          <w:szCs w:val="18"/>
        </w:rPr>
        <w:t>Aug. 2018- May 2024</w:t>
      </w:r>
      <w:r w:rsidRPr="002E00F2">
        <w:rPr>
          <w:sz w:val="18"/>
          <w:szCs w:val="18"/>
        </w:rPr>
        <w:t xml:space="preserve"> California State University Stanislaus | </w:t>
      </w:r>
      <w:r w:rsidRPr="002E00F2">
        <w:rPr>
          <w:i/>
          <w:iCs/>
          <w:sz w:val="18"/>
          <w:szCs w:val="18"/>
        </w:rPr>
        <w:t xml:space="preserve">Bachelor of Science in Nursing </w:t>
      </w:r>
    </w:p>
    <w:p w14:paraId="6E3D41DB" w14:textId="1BC35AD2" w:rsidR="00AF1EAA" w:rsidRPr="002E00F2" w:rsidRDefault="00AF1EAA" w:rsidP="00AF1EAA">
      <w:pPr>
        <w:pStyle w:val="ListBullet"/>
        <w:numPr>
          <w:ilvl w:val="0"/>
          <w:numId w:val="0"/>
        </w:numPr>
        <w:spacing w:before="0"/>
        <w:ind w:left="360" w:hanging="360"/>
        <w:rPr>
          <w:i/>
          <w:iCs/>
          <w:sz w:val="18"/>
          <w:szCs w:val="18"/>
        </w:rPr>
      </w:pPr>
      <w:r w:rsidRPr="002E00F2">
        <w:rPr>
          <w:b/>
          <w:bCs/>
          <w:sz w:val="18"/>
          <w:szCs w:val="18"/>
        </w:rPr>
        <w:t>Aug. 2018- May 2024</w:t>
      </w:r>
      <w:r w:rsidRPr="002E00F2">
        <w:rPr>
          <w:sz w:val="18"/>
          <w:szCs w:val="18"/>
        </w:rPr>
        <w:t xml:space="preserve"> California State University Stanislaus | </w:t>
      </w:r>
      <w:r w:rsidRPr="002E00F2">
        <w:rPr>
          <w:i/>
          <w:iCs/>
          <w:sz w:val="18"/>
          <w:szCs w:val="18"/>
        </w:rPr>
        <w:t>Minor in Biological Science</w:t>
      </w:r>
    </w:p>
    <w:p w14:paraId="0A5D014F" w14:textId="7A3ABEC4" w:rsidR="002E00F2" w:rsidRPr="002E00F2" w:rsidRDefault="002E00F2" w:rsidP="001B4258">
      <w:pPr>
        <w:pStyle w:val="ListBullet"/>
        <w:numPr>
          <w:ilvl w:val="0"/>
          <w:numId w:val="45"/>
        </w:numPr>
        <w:spacing w:before="0"/>
        <w:rPr>
          <w:sz w:val="18"/>
          <w:szCs w:val="18"/>
        </w:rPr>
      </w:pPr>
      <w:r w:rsidRPr="002E00F2">
        <w:rPr>
          <w:sz w:val="18"/>
          <w:szCs w:val="18"/>
        </w:rPr>
        <w:t>GPA 3.</w:t>
      </w:r>
      <w:r w:rsidR="002F442C">
        <w:rPr>
          <w:sz w:val="18"/>
          <w:szCs w:val="18"/>
        </w:rPr>
        <w:t>7</w:t>
      </w:r>
      <w:r w:rsidRPr="002E00F2">
        <w:rPr>
          <w:sz w:val="18"/>
          <w:szCs w:val="18"/>
        </w:rPr>
        <w:t xml:space="preserve"> – </w:t>
      </w:r>
      <w:r w:rsidRPr="002E00F2">
        <w:rPr>
          <w:i/>
          <w:iCs/>
          <w:sz w:val="18"/>
          <w:szCs w:val="18"/>
        </w:rPr>
        <w:t>Magna Cum Laude</w:t>
      </w:r>
      <w:r w:rsidRPr="002E00F2">
        <w:rPr>
          <w:sz w:val="18"/>
          <w:szCs w:val="18"/>
        </w:rPr>
        <w:t xml:space="preserve"> </w:t>
      </w:r>
    </w:p>
    <w:p w14:paraId="7806E6B4" w14:textId="6AC10801" w:rsidR="001B4258" w:rsidRPr="002E00F2" w:rsidRDefault="001B4258" w:rsidP="001B4258">
      <w:pPr>
        <w:pStyle w:val="ListBullet"/>
        <w:numPr>
          <w:ilvl w:val="0"/>
          <w:numId w:val="45"/>
        </w:numPr>
        <w:spacing w:before="0"/>
        <w:rPr>
          <w:sz w:val="18"/>
          <w:szCs w:val="18"/>
        </w:rPr>
      </w:pPr>
      <w:r w:rsidRPr="002E00F2">
        <w:rPr>
          <w:sz w:val="18"/>
          <w:szCs w:val="18"/>
        </w:rPr>
        <w:t xml:space="preserve">Volunteered and participated in Student Nurses Association </w:t>
      </w:r>
      <w:proofErr w:type="gramStart"/>
      <w:r w:rsidRPr="002E00F2">
        <w:rPr>
          <w:sz w:val="18"/>
          <w:szCs w:val="18"/>
        </w:rPr>
        <w:t>work</w:t>
      </w:r>
      <w:proofErr w:type="gramEnd"/>
    </w:p>
    <w:p w14:paraId="3BCD7CBB" w14:textId="77777777" w:rsidR="001B4258" w:rsidRPr="002E00F2" w:rsidRDefault="001B4258" w:rsidP="001B4258">
      <w:pPr>
        <w:pStyle w:val="ListBullet"/>
        <w:numPr>
          <w:ilvl w:val="0"/>
          <w:numId w:val="45"/>
        </w:numPr>
        <w:spacing w:before="0"/>
        <w:rPr>
          <w:sz w:val="18"/>
          <w:szCs w:val="18"/>
        </w:rPr>
      </w:pPr>
      <w:r w:rsidRPr="002E00F2">
        <w:rPr>
          <w:sz w:val="18"/>
          <w:szCs w:val="18"/>
        </w:rPr>
        <w:t>Member of the National Society of Leadership and Success (2021)</w:t>
      </w:r>
    </w:p>
    <w:p w14:paraId="1D813E26" w14:textId="77777777" w:rsidR="00127431" w:rsidRPr="00EB687E" w:rsidRDefault="002E613B" w:rsidP="00A86672">
      <w:pPr>
        <w:pStyle w:val="Heading1"/>
        <w:spacing w:before="0"/>
        <w:rPr>
          <w:color w:val="4F81BD" w:themeColor="accent1"/>
          <w:sz w:val="20"/>
          <w:szCs w:val="20"/>
        </w:rPr>
      </w:pPr>
      <w:r w:rsidRPr="00EB687E">
        <w:rPr>
          <w:color w:val="4F81BD" w:themeColor="accent1"/>
          <w:sz w:val="20"/>
          <w:szCs w:val="20"/>
        </w:rPr>
        <w:t xml:space="preserve">Clinical </w:t>
      </w:r>
      <w:sdt>
        <w:sdtPr>
          <w:rPr>
            <w:color w:val="4F81BD" w:themeColor="accent1"/>
            <w:sz w:val="20"/>
            <w:szCs w:val="20"/>
          </w:rPr>
          <w:alias w:val="Experience:"/>
          <w:tag w:val="Experience:"/>
          <w:id w:val="-439688760"/>
          <w:placeholder>
            <w:docPart w:val="D65764817B5A49439FBE6BB43B1A80A7"/>
          </w:placeholder>
          <w:temporary/>
          <w:showingPlcHdr/>
        </w:sdtPr>
        <w:sdtContent>
          <w:r w:rsidR="00CC375A" w:rsidRPr="00EB687E">
            <w:rPr>
              <w:color w:val="4F81BD" w:themeColor="accent1"/>
              <w:sz w:val="20"/>
              <w:szCs w:val="20"/>
            </w:rPr>
            <w:t>Experience</w:t>
          </w:r>
        </w:sdtContent>
      </w:sdt>
    </w:p>
    <w:p w14:paraId="241CA97D" w14:textId="13FC0C31" w:rsidR="00D356FC" w:rsidRDefault="00D356FC" w:rsidP="00A86672">
      <w:pPr>
        <w:spacing w:before="0"/>
        <w:ind w:right="32"/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>Renal Telemetry</w:t>
      </w:r>
      <w:r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 xml:space="preserve"> Gold</w:t>
      </w:r>
      <w:r w:rsidRPr="002E00F2"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 xml:space="preserve"> Nurse Externship</w:t>
      </w:r>
      <w:r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 xml:space="preserve"> and </w:t>
      </w:r>
      <w:r w:rsidR="002F442C"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 xml:space="preserve">Preceptorship </w:t>
      </w:r>
      <w:r w:rsidR="002F442C" w:rsidRPr="002E00F2">
        <w:rPr>
          <w:sz w:val="18"/>
          <w:szCs w:val="18"/>
        </w:rPr>
        <w:t>|</w:t>
      </w:r>
      <w:r w:rsidR="002F442C" w:rsidRPr="002E00F2">
        <w:rPr>
          <w:sz w:val="18"/>
          <w:szCs w:val="18"/>
        </w:rPr>
        <w:t xml:space="preserve"> </w:t>
      </w:r>
      <w:r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Sutter</w:t>
      </w:r>
      <w:r w:rsidRPr="002E00F2">
        <w:rPr>
          <w:rFonts w:ascii="Times New Roman" w:eastAsia="Calibri" w:hAnsi="Times New Roman"/>
          <w:b/>
          <w:bCs/>
          <w:color w:val="000000"/>
          <w:sz w:val="18"/>
          <w:szCs w:val="18"/>
          <w:lang w:eastAsia="ja-JP"/>
        </w:rPr>
        <w:t xml:space="preserve"> </w:t>
      </w:r>
      <w:r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 xml:space="preserve">Memorial Medical Center </w:t>
      </w:r>
      <w:r w:rsidR="002F442C" w:rsidRPr="002E00F2">
        <w:rPr>
          <w:sz w:val="18"/>
          <w:szCs w:val="18"/>
        </w:rPr>
        <w:t xml:space="preserve">| </w:t>
      </w:r>
      <w:r>
        <w:rPr>
          <w:rFonts w:ascii="Times New Roman" w:eastAsia="Calibri" w:hAnsi="Times New Roman"/>
          <w:color w:val="000000"/>
          <w:sz w:val="18"/>
          <w:szCs w:val="18"/>
          <w:lang w:eastAsia="ja-JP"/>
        </w:rPr>
        <w:t>332</w:t>
      </w:r>
      <w:r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 xml:space="preserve"> hours</w:t>
      </w:r>
    </w:p>
    <w:p w14:paraId="7EF17D7C" w14:textId="5977AE7E" w:rsidR="00D356FC" w:rsidRDefault="002E613B" w:rsidP="00A86672">
      <w:pPr>
        <w:spacing w:before="0"/>
        <w:ind w:right="32"/>
        <w:rPr>
          <w:rFonts w:ascii="Times New Roman" w:eastAsia="Calibri" w:hAnsi="Times New Roman"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  <w:t xml:space="preserve">Nursing Care of </w:t>
      </w:r>
      <w:r w:rsidR="00FC56E6" w:rsidRPr="002E00F2"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  <w:t>Acutely</w:t>
      </w:r>
      <w:r w:rsidR="002F442C"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  <w:t xml:space="preserve"> Ill</w:t>
      </w:r>
      <w:r w:rsidR="00FC56E6" w:rsidRPr="002E00F2"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  <w:t xml:space="preserve"> </w:t>
      </w:r>
      <w:r w:rsidRPr="002E00F2">
        <w:rPr>
          <w:rFonts w:ascii="Times New Roman" w:eastAsia="Calibri" w:hAnsi="Times New Roman"/>
          <w:b/>
          <w:iCs/>
          <w:color w:val="000000"/>
          <w:sz w:val="18"/>
          <w:szCs w:val="18"/>
          <w:lang w:eastAsia="ja-JP"/>
        </w:rPr>
        <w:t>Adults</w:t>
      </w:r>
      <w:r w:rsidR="00AB563A" w:rsidRPr="002E00F2">
        <w:rPr>
          <w:sz w:val="18"/>
          <w:szCs w:val="18"/>
        </w:rPr>
        <w:t xml:space="preserve"> | </w:t>
      </w:r>
      <w:r w:rsidR="00094D34" w:rsidRPr="002E00F2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 xml:space="preserve">St. </w:t>
      </w:r>
      <w:r w:rsidR="0038702C" w:rsidRPr="002E00F2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>Joseph’s</w:t>
      </w:r>
      <w:r w:rsidR="00094D34" w:rsidRPr="002E00F2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 xml:space="preserve"> Medical Center</w:t>
      </w:r>
      <w:r w:rsidR="00FC56E6" w:rsidRPr="002E00F2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 xml:space="preserve"> </w:t>
      </w:r>
      <w:r w:rsidR="00AB563A" w:rsidRPr="002E00F2">
        <w:rPr>
          <w:sz w:val="18"/>
          <w:szCs w:val="18"/>
        </w:rPr>
        <w:t>|</w:t>
      </w:r>
      <w:r w:rsidR="00AB563A">
        <w:rPr>
          <w:sz w:val="18"/>
          <w:szCs w:val="18"/>
        </w:rPr>
        <w:t xml:space="preserve"> </w:t>
      </w:r>
      <w:r w:rsidR="00D356FC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>160</w:t>
      </w:r>
      <w:r w:rsidR="0098557A" w:rsidRPr="002E00F2">
        <w:rPr>
          <w:rFonts w:ascii="Times New Roman" w:eastAsia="Calibri" w:hAnsi="Times New Roman"/>
          <w:iCs/>
          <w:color w:val="000000"/>
          <w:sz w:val="18"/>
          <w:szCs w:val="18"/>
          <w:lang w:eastAsia="ja-JP"/>
        </w:rPr>
        <w:t xml:space="preserve"> hours</w:t>
      </w:r>
    </w:p>
    <w:p w14:paraId="2D0D802F" w14:textId="7A7F44C5" w:rsidR="00D356FC" w:rsidRDefault="002E613B" w:rsidP="00A86672">
      <w:pPr>
        <w:spacing w:before="0"/>
        <w:ind w:right="32"/>
        <w:rPr>
          <w:rFonts w:ascii="Times New Roman" w:eastAsia="Calibri" w:hAnsi="Times New Roman"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>Mental Health Nursing</w:t>
      </w:r>
      <w:r w:rsidR="00AB563A" w:rsidRPr="002E00F2">
        <w:rPr>
          <w:sz w:val="18"/>
          <w:szCs w:val="18"/>
        </w:rPr>
        <w:t xml:space="preserve"> | </w:t>
      </w:r>
      <w:r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Doctor’s Behavioral Health Center</w:t>
      </w:r>
      <w:r w:rsidR="00AB563A" w:rsidRPr="002E00F2">
        <w:rPr>
          <w:sz w:val="18"/>
          <w:szCs w:val="18"/>
        </w:rPr>
        <w:t xml:space="preserve"> | </w:t>
      </w:r>
      <w:r w:rsidR="00EB57FE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90</w:t>
      </w:r>
      <w:r w:rsidR="0098557A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 xml:space="preserve"> hours</w:t>
      </w:r>
    </w:p>
    <w:p w14:paraId="610DAD81" w14:textId="6B2FE55E" w:rsidR="00D356FC" w:rsidRDefault="002E613B" w:rsidP="00A86672">
      <w:pPr>
        <w:spacing w:before="0"/>
        <w:ind w:right="32"/>
        <w:rPr>
          <w:rFonts w:ascii="Times New Roman" w:eastAsia="Calibri" w:hAnsi="Times New Roman"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>Community Health Nursing</w:t>
      </w:r>
      <w:r w:rsidR="00AB563A" w:rsidRPr="002E00F2">
        <w:rPr>
          <w:sz w:val="18"/>
          <w:szCs w:val="18"/>
        </w:rPr>
        <w:t xml:space="preserve"> | </w:t>
      </w:r>
      <w:r w:rsidR="00FC56E6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Paradise Medical Clinic</w:t>
      </w:r>
      <w:r w:rsidR="00AB563A" w:rsidRPr="002E00F2">
        <w:rPr>
          <w:sz w:val="18"/>
          <w:szCs w:val="18"/>
        </w:rPr>
        <w:t xml:space="preserve"> | </w:t>
      </w:r>
      <w:r w:rsidR="00EB57FE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95</w:t>
      </w:r>
      <w:r w:rsidR="0098557A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 xml:space="preserve"> hours</w:t>
      </w:r>
    </w:p>
    <w:p w14:paraId="3E3ED6B4" w14:textId="0DA3B945" w:rsidR="00D356FC" w:rsidRDefault="002E613B" w:rsidP="00A86672">
      <w:pPr>
        <w:spacing w:before="0"/>
        <w:ind w:right="32"/>
        <w:rPr>
          <w:rFonts w:ascii="Times New Roman" w:eastAsia="Calibri" w:hAnsi="Times New Roman"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 xml:space="preserve">Maternal Health </w:t>
      </w:r>
      <w:r w:rsidR="000660FA"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 xml:space="preserve">and </w:t>
      </w:r>
      <w:r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>Pediatric Nursing</w:t>
      </w:r>
      <w:r w:rsidR="00AB563A" w:rsidRPr="002E00F2">
        <w:rPr>
          <w:sz w:val="18"/>
          <w:szCs w:val="18"/>
        </w:rPr>
        <w:t xml:space="preserve"> | </w:t>
      </w:r>
      <w:r w:rsidR="00FC56E6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Doctor’s Medical Center</w:t>
      </w:r>
      <w:r w:rsidR="00AB563A" w:rsidRPr="002E00F2">
        <w:rPr>
          <w:sz w:val="18"/>
          <w:szCs w:val="18"/>
        </w:rPr>
        <w:t xml:space="preserve"> | </w:t>
      </w:r>
      <w:r w:rsidR="000660FA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143 hours</w:t>
      </w:r>
    </w:p>
    <w:p w14:paraId="247F1B82" w14:textId="0BBF84A5" w:rsidR="00EB57FE" w:rsidRPr="00D356FC" w:rsidRDefault="002E613B" w:rsidP="00A86672">
      <w:pPr>
        <w:spacing w:before="0"/>
        <w:ind w:right="32"/>
        <w:rPr>
          <w:rFonts w:ascii="Times New Roman" w:eastAsia="Calibri" w:hAnsi="Times New Roman"/>
          <w:color w:val="000000"/>
          <w:sz w:val="18"/>
          <w:szCs w:val="18"/>
          <w:lang w:eastAsia="ja-JP"/>
        </w:rPr>
      </w:pPr>
      <w:r w:rsidRPr="002E00F2">
        <w:rPr>
          <w:rFonts w:ascii="Times New Roman" w:eastAsia="Calibri" w:hAnsi="Times New Roman"/>
          <w:b/>
          <w:color w:val="000000"/>
          <w:sz w:val="18"/>
          <w:szCs w:val="18"/>
          <w:lang w:eastAsia="ja-JP"/>
        </w:rPr>
        <w:t xml:space="preserve">Nursing Care of Adults, </w:t>
      </w:r>
      <w:r w:rsidR="006B2AEB" w:rsidRPr="002E00F2">
        <w:rPr>
          <w:rFonts w:ascii="Times New Roman" w:eastAsia="Calibri" w:hAnsi="Times New Roman"/>
          <w:bCs/>
          <w:color w:val="000000"/>
          <w:sz w:val="18"/>
          <w:szCs w:val="18"/>
          <w:lang w:eastAsia="ja-JP"/>
        </w:rPr>
        <w:t xml:space="preserve">Sutter </w:t>
      </w:r>
      <w:r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Memorial Medical Center</w:t>
      </w:r>
      <w:r w:rsidR="00C81E63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 xml:space="preserve"> </w:t>
      </w:r>
      <w:r w:rsidR="000660FA" w:rsidRPr="002E00F2">
        <w:rPr>
          <w:rFonts w:ascii="Times New Roman" w:eastAsia="Calibri" w:hAnsi="Times New Roman"/>
          <w:color w:val="000000"/>
          <w:sz w:val="18"/>
          <w:szCs w:val="18"/>
          <w:lang w:eastAsia="ja-JP"/>
        </w:rPr>
        <w:t>(140 hours)</w:t>
      </w:r>
    </w:p>
    <w:p w14:paraId="06A4710F" w14:textId="65CBA152" w:rsidR="002E613B" w:rsidRPr="002E00F2" w:rsidRDefault="002E613B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Total of </w:t>
      </w:r>
      <w:r w:rsidR="006A31B7" w:rsidRPr="002E00F2">
        <w:rPr>
          <w:rFonts w:eastAsia="Calibri"/>
          <w:sz w:val="18"/>
          <w:szCs w:val="18"/>
          <w:lang w:eastAsia="ja-JP"/>
        </w:rPr>
        <w:t>960</w:t>
      </w:r>
      <w:r w:rsidRPr="002E00F2">
        <w:rPr>
          <w:rFonts w:eastAsia="Calibri"/>
          <w:sz w:val="18"/>
          <w:szCs w:val="18"/>
          <w:lang w:eastAsia="ja-JP"/>
        </w:rPr>
        <w:t xml:space="preserve"> hours of clinical experience </w:t>
      </w:r>
    </w:p>
    <w:p w14:paraId="56632844" w14:textId="77777777" w:rsidR="00F8424E" w:rsidRPr="002E00F2" w:rsidRDefault="002E613B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Conducted full head-to-toe </w:t>
      </w:r>
      <w:r w:rsidR="00F8424E" w:rsidRPr="002E00F2">
        <w:rPr>
          <w:rFonts w:eastAsia="Calibri"/>
          <w:sz w:val="18"/>
          <w:szCs w:val="18"/>
          <w:lang w:eastAsia="ja-JP"/>
        </w:rPr>
        <w:t xml:space="preserve">and focused </w:t>
      </w:r>
      <w:r w:rsidRPr="002E00F2">
        <w:rPr>
          <w:rFonts w:eastAsia="Calibri"/>
          <w:sz w:val="18"/>
          <w:szCs w:val="18"/>
          <w:lang w:eastAsia="ja-JP"/>
        </w:rPr>
        <w:t>assessment</w:t>
      </w:r>
      <w:r w:rsidR="00F8424E" w:rsidRPr="002E00F2">
        <w:rPr>
          <w:rFonts w:eastAsia="Calibri"/>
          <w:sz w:val="18"/>
          <w:szCs w:val="18"/>
          <w:lang w:eastAsia="ja-JP"/>
        </w:rPr>
        <w:t>s</w:t>
      </w:r>
      <w:r w:rsidRPr="002E00F2">
        <w:rPr>
          <w:rFonts w:eastAsia="Calibri"/>
          <w:sz w:val="18"/>
          <w:szCs w:val="18"/>
          <w:lang w:eastAsia="ja-JP"/>
        </w:rPr>
        <w:t xml:space="preserve"> of </w:t>
      </w:r>
      <w:proofErr w:type="gramStart"/>
      <w:r w:rsidRPr="002E00F2">
        <w:rPr>
          <w:rFonts w:eastAsia="Calibri"/>
          <w:sz w:val="18"/>
          <w:szCs w:val="18"/>
          <w:lang w:eastAsia="ja-JP"/>
        </w:rPr>
        <w:t>patients</w:t>
      </w:r>
      <w:proofErr w:type="gramEnd"/>
    </w:p>
    <w:p w14:paraId="5EE8C440" w14:textId="2322D1DC" w:rsidR="00AD6D80" w:rsidRPr="002E00F2" w:rsidRDefault="00F8424E" w:rsidP="00AD6D80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>Documented</w:t>
      </w:r>
      <w:r w:rsidR="002E613B" w:rsidRPr="002E00F2">
        <w:rPr>
          <w:rFonts w:eastAsia="Calibri"/>
          <w:sz w:val="18"/>
          <w:szCs w:val="18"/>
          <w:lang w:eastAsia="ja-JP"/>
        </w:rPr>
        <w:t xml:space="preserve"> </w:t>
      </w:r>
      <w:r w:rsidR="00AD6D80" w:rsidRPr="002E00F2">
        <w:rPr>
          <w:rFonts w:eastAsia="Calibri"/>
          <w:sz w:val="18"/>
          <w:szCs w:val="18"/>
          <w:lang w:eastAsia="ja-JP"/>
        </w:rPr>
        <w:t xml:space="preserve">in both </w:t>
      </w:r>
      <w:r w:rsidR="00F71406" w:rsidRPr="002E00F2">
        <w:rPr>
          <w:rFonts w:eastAsia="Calibri"/>
          <w:sz w:val="18"/>
          <w:szCs w:val="18"/>
          <w:lang w:eastAsia="ja-JP"/>
        </w:rPr>
        <w:t>Cerner</w:t>
      </w:r>
      <w:r w:rsidR="00437FE2" w:rsidRPr="002E00F2">
        <w:rPr>
          <w:rFonts w:eastAsia="Calibri"/>
          <w:sz w:val="18"/>
          <w:szCs w:val="18"/>
          <w:lang w:eastAsia="ja-JP"/>
        </w:rPr>
        <w:t xml:space="preserve"> and Epic</w:t>
      </w:r>
      <w:r w:rsidR="00AD6D80" w:rsidRPr="002E00F2">
        <w:rPr>
          <w:rFonts w:eastAsia="Calibri"/>
          <w:sz w:val="18"/>
          <w:szCs w:val="18"/>
          <w:lang w:eastAsia="ja-JP"/>
        </w:rPr>
        <w:t xml:space="preserve"> </w:t>
      </w:r>
      <w:r w:rsidR="00CF4220" w:rsidRPr="002E00F2">
        <w:rPr>
          <w:rFonts w:eastAsia="Calibri"/>
          <w:sz w:val="18"/>
          <w:szCs w:val="18"/>
          <w:lang w:eastAsia="ja-JP"/>
        </w:rPr>
        <w:t>E</w:t>
      </w:r>
      <w:r w:rsidR="00AD6D80" w:rsidRPr="002E00F2">
        <w:rPr>
          <w:rFonts w:eastAsia="Calibri"/>
          <w:sz w:val="18"/>
          <w:szCs w:val="18"/>
          <w:lang w:eastAsia="ja-JP"/>
        </w:rPr>
        <w:t xml:space="preserve">lectronic </w:t>
      </w:r>
      <w:r w:rsidR="00CF4220" w:rsidRPr="002E00F2">
        <w:rPr>
          <w:rFonts w:eastAsia="Calibri"/>
          <w:sz w:val="18"/>
          <w:szCs w:val="18"/>
          <w:lang w:eastAsia="ja-JP"/>
        </w:rPr>
        <w:t>H</w:t>
      </w:r>
      <w:r w:rsidR="00AD6D80" w:rsidRPr="002E00F2">
        <w:rPr>
          <w:rFonts w:eastAsia="Calibri"/>
          <w:sz w:val="18"/>
          <w:szCs w:val="18"/>
          <w:lang w:eastAsia="ja-JP"/>
        </w:rPr>
        <w:t xml:space="preserve">ealth </w:t>
      </w:r>
      <w:r w:rsidR="00CF4220" w:rsidRPr="002E00F2">
        <w:rPr>
          <w:rFonts w:eastAsia="Calibri"/>
          <w:sz w:val="18"/>
          <w:szCs w:val="18"/>
          <w:lang w:eastAsia="ja-JP"/>
        </w:rPr>
        <w:t>R</w:t>
      </w:r>
      <w:r w:rsidR="00AD6D80" w:rsidRPr="002E00F2">
        <w:rPr>
          <w:rFonts w:eastAsia="Calibri"/>
          <w:sz w:val="18"/>
          <w:szCs w:val="18"/>
          <w:lang w:eastAsia="ja-JP"/>
        </w:rPr>
        <w:t xml:space="preserve">ecord </w:t>
      </w:r>
      <w:proofErr w:type="gramStart"/>
      <w:r w:rsidR="00AD6D80" w:rsidRPr="002E00F2">
        <w:rPr>
          <w:rFonts w:eastAsia="Calibri"/>
          <w:sz w:val="18"/>
          <w:szCs w:val="18"/>
          <w:lang w:eastAsia="ja-JP"/>
        </w:rPr>
        <w:t>systems</w:t>
      </w:r>
      <w:proofErr w:type="gramEnd"/>
      <w:r w:rsidR="00AD6D80" w:rsidRPr="002E00F2">
        <w:rPr>
          <w:rFonts w:eastAsia="Calibri"/>
          <w:sz w:val="18"/>
          <w:szCs w:val="18"/>
          <w:lang w:eastAsia="ja-JP"/>
        </w:rPr>
        <w:t xml:space="preserve"> </w:t>
      </w:r>
      <w:r w:rsidR="002E613B" w:rsidRPr="002E00F2">
        <w:rPr>
          <w:rFonts w:eastAsia="Calibri"/>
          <w:sz w:val="18"/>
          <w:szCs w:val="18"/>
          <w:lang w:eastAsia="ja-JP"/>
        </w:rPr>
        <w:t xml:space="preserve"> </w:t>
      </w:r>
    </w:p>
    <w:p w14:paraId="1127816F" w14:textId="210EBB8C" w:rsidR="00AD6D80" w:rsidRPr="002E00F2" w:rsidRDefault="00C978FC" w:rsidP="00AD6D80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Actively made and provided plans of care for </w:t>
      </w:r>
      <w:proofErr w:type="gramStart"/>
      <w:r w:rsidRPr="002E00F2">
        <w:rPr>
          <w:rFonts w:eastAsia="Calibri"/>
          <w:sz w:val="18"/>
          <w:szCs w:val="18"/>
          <w:lang w:eastAsia="ja-JP"/>
        </w:rPr>
        <w:t>patients</w:t>
      </w:r>
      <w:proofErr w:type="gramEnd"/>
      <w:r w:rsidRPr="002E00F2">
        <w:rPr>
          <w:rFonts w:eastAsia="Calibri"/>
          <w:sz w:val="18"/>
          <w:szCs w:val="18"/>
          <w:lang w:eastAsia="ja-JP"/>
        </w:rPr>
        <w:t xml:space="preserve"> </w:t>
      </w:r>
    </w:p>
    <w:p w14:paraId="0FB9FC96" w14:textId="26ED576E" w:rsidR="00C978FC" w:rsidRPr="002E00F2" w:rsidRDefault="00C978FC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Administration prescribed medications </w:t>
      </w:r>
      <w:proofErr w:type="gramStart"/>
      <w:r w:rsidRPr="002E00F2">
        <w:rPr>
          <w:rFonts w:eastAsia="Calibri"/>
          <w:sz w:val="18"/>
          <w:szCs w:val="18"/>
          <w:lang w:eastAsia="ja-JP"/>
        </w:rPr>
        <w:t>safely</w:t>
      </w:r>
      <w:proofErr w:type="gramEnd"/>
      <w:r w:rsidRPr="002E00F2">
        <w:rPr>
          <w:rFonts w:eastAsia="Calibri"/>
          <w:sz w:val="18"/>
          <w:szCs w:val="18"/>
          <w:lang w:eastAsia="ja-JP"/>
        </w:rPr>
        <w:t xml:space="preserve"> </w:t>
      </w:r>
    </w:p>
    <w:p w14:paraId="01EEBB2F" w14:textId="5C66BE5F" w:rsidR="00C978FC" w:rsidRPr="002E00F2" w:rsidRDefault="008E05C0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>Established patient rapport and p</w:t>
      </w:r>
      <w:r w:rsidR="00B7055D" w:rsidRPr="002E00F2">
        <w:rPr>
          <w:rFonts w:eastAsia="Calibri"/>
          <w:sz w:val="18"/>
          <w:szCs w:val="18"/>
          <w:lang w:eastAsia="ja-JP"/>
        </w:rPr>
        <w:t xml:space="preserve">rovided patient education </w:t>
      </w:r>
      <w:r w:rsidR="00E05C3E" w:rsidRPr="002E00F2">
        <w:rPr>
          <w:rFonts w:eastAsia="Calibri"/>
          <w:sz w:val="18"/>
          <w:szCs w:val="18"/>
          <w:lang w:eastAsia="ja-JP"/>
        </w:rPr>
        <w:t xml:space="preserve">in terms of the plan of care, diseases process, and medication </w:t>
      </w:r>
      <w:proofErr w:type="gramStart"/>
      <w:r w:rsidR="00E05C3E" w:rsidRPr="002E00F2">
        <w:rPr>
          <w:rFonts w:eastAsia="Calibri"/>
          <w:sz w:val="18"/>
          <w:szCs w:val="18"/>
          <w:lang w:eastAsia="ja-JP"/>
        </w:rPr>
        <w:t>purposes</w:t>
      </w:r>
      <w:proofErr w:type="gramEnd"/>
      <w:r w:rsidR="00E05C3E" w:rsidRPr="002E00F2">
        <w:rPr>
          <w:rFonts w:eastAsia="Calibri"/>
          <w:sz w:val="18"/>
          <w:szCs w:val="18"/>
          <w:lang w:eastAsia="ja-JP"/>
        </w:rPr>
        <w:t xml:space="preserve"> </w:t>
      </w:r>
    </w:p>
    <w:p w14:paraId="126CED4A" w14:textId="4C399A3B" w:rsidR="008E05C0" w:rsidRPr="002E00F2" w:rsidRDefault="00E05C3E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>Communicated with different members</w:t>
      </w:r>
      <w:r w:rsidR="00BA2952" w:rsidRPr="002E00F2">
        <w:rPr>
          <w:rFonts w:eastAsia="Calibri"/>
          <w:sz w:val="18"/>
          <w:szCs w:val="18"/>
          <w:lang w:eastAsia="ja-JP"/>
        </w:rPr>
        <w:t xml:space="preserve"> of the healthcare team regarding patient care and </w:t>
      </w:r>
      <w:r w:rsidR="008D0EAF" w:rsidRPr="002E00F2">
        <w:rPr>
          <w:rFonts w:eastAsia="Calibri"/>
          <w:sz w:val="18"/>
          <w:szCs w:val="18"/>
          <w:lang w:eastAsia="ja-JP"/>
        </w:rPr>
        <w:t xml:space="preserve">physician </w:t>
      </w:r>
      <w:proofErr w:type="gramStart"/>
      <w:r w:rsidR="00741F71" w:rsidRPr="002E00F2">
        <w:rPr>
          <w:rFonts w:eastAsia="Calibri"/>
          <w:sz w:val="18"/>
          <w:szCs w:val="18"/>
          <w:lang w:eastAsia="ja-JP"/>
        </w:rPr>
        <w:t>orders</w:t>
      </w:r>
      <w:proofErr w:type="gramEnd"/>
    </w:p>
    <w:p w14:paraId="494A5D34" w14:textId="47C7A7F9" w:rsidR="00FF5C43" w:rsidRPr="002E00F2" w:rsidRDefault="00FF5C43" w:rsidP="008115C7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Delivered safe and culturally competent care for all patients and </w:t>
      </w:r>
      <w:proofErr w:type="gramStart"/>
      <w:r w:rsidRPr="002E00F2">
        <w:rPr>
          <w:rFonts w:eastAsia="Calibri"/>
          <w:sz w:val="18"/>
          <w:szCs w:val="18"/>
          <w:lang w:eastAsia="ja-JP"/>
        </w:rPr>
        <w:t>families</w:t>
      </w:r>
      <w:proofErr w:type="gramEnd"/>
      <w:r w:rsidRPr="002E00F2">
        <w:rPr>
          <w:rFonts w:eastAsia="Calibri"/>
          <w:sz w:val="18"/>
          <w:szCs w:val="18"/>
          <w:lang w:eastAsia="ja-JP"/>
        </w:rPr>
        <w:t xml:space="preserve"> </w:t>
      </w:r>
    </w:p>
    <w:p w14:paraId="3DA38461" w14:textId="060EF644" w:rsidR="00FF5C43" w:rsidRPr="002E00F2" w:rsidRDefault="006C0122" w:rsidP="007B5DDD">
      <w:pPr>
        <w:pStyle w:val="ListBullet"/>
        <w:rPr>
          <w:rFonts w:eastAsia="Calibri"/>
          <w:sz w:val="18"/>
          <w:szCs w:val="18"/>
          <w:lang w:eastAsia="ja-JP"/>
        </w:rPr>
      </w:pPr>
      <w:r w:rsidRPr="002E00F2">
        <w:rPr>
          <w:rFonts w:eastAsia="Calibri"/>
          <w:sz w:val="18"/>
          <w:szCs w:val="18"/>
          <w:lang w:eastAsia="ja-JP"/>
        </w:rPr>
        <w:t xml:space="preserve">Established a </w:t>
      </w:r>
      <w:r w:rsidR="00FB0DA1" w:rsidRPr="002E00F2">
        <w:rPr>
          <w:rFonts w:eastAsia="Calibri"/>
          <w:sz w:val="18"/>
          <w:szCs w:val="18"/>
          <w:lang w:eastAsia="ja-JP"/>
        </w:rPr>
        <w:t xml:space="preserve">connection and </w:t>
      </w:r>
      <w:r w:rsidRPr="002E00F2">
        <w:rPr>
          <w:rFonts w:eastAsia="Calibri"/>
          <w:sz w:val="18"/>
          <w:szCs w:val="18"/>
          <w:lang w:eastAsia="ja-JP"/>
        </w:rPr>
        <w:t>c</w:t>
      </w:r>
      <w:r w:rsidR="00FF5C43" w:rsidRPr="002E00F2">
        <w:rPr>
          <w:rFonts w:eastAsia="Calibri"/>
          <w:sz w:val="18"/>
          <w:szCs w:val="18"/>
          <w:lang w:eastAsia="ja-JP"/>
        </w:rPr>
        <w:t>ollaborat</w:t>
      </w:r>
      <w:r w:rsidRPr="002E00F2">
        <w:rPr>
          <w:rFonts w:eastAsia="Calibri"/>
          <w:sz w:val="18"/>
          <w:szCs w:val="18"/>
          <w:lang w:eastAsia="ja-JP"/>
        </w:rPr>
        <w:t>ion</w:t>
      </w:r>
      <w:r w:rsidR="00FF5C43" w:rsidRPr="002E00F2">
        <w:rPr>
          <w:rFonts w:eastAsia="Calibri"/>
          <w:sz w:val="18"/>
          <w:szCs w:val="18"/>
          <w:lang w:eastAsia="ja-JP"/>
        </w:rPr>
        <w:t xml:space="preserve"> </w:t>
      </w:r>
      <w:r w:rsidRPr="002E00F2">
        <w:rPr>
          <w:rFonts w:eastAsia="Calibri"/>
          <w:sz w:val="18"/>
          <w:szCs w:val="18"/>
          <w:lang w:eastAsia="ja-JP"/>
        </w:rPr>
        <w:t xml:space="preserve">with Crowell Elementary School </w:t>
      </w:r>
      <w:r w:rsidR="00FB0DA1" w:rsidRPr="002E00F2">
        <w:rPr>
          <w:rFonts w:eastAsia="Calibri"/>
          <w:sz w:val="18"/>
          <w:szCs w:val="18"/>
          <w:lang w:eastAsia="ja-JP"/>
        </w:rPr>
        <w:t>to teach 6</w:t>
      </w:r>
      <w:r w:rsidR="00FB0DA1" w:rsidRPr="002E00F2">
        <w:rPr>
          <w:rFonts w:eastAsia="Calibri"/>
          <w:sz w:val="18"/>
          <w:szCs w:val="18"/>
          <w:vertAlign w:val="superscript"/>
          <w:lang w:eastAsia="ja-JP"/>
        </w:rPr>
        <w:t>th</w:t>
      </w:r>
      <w:r w:rsidR="00FB0DA1" w:rsidRPr="002E00F2">
        <w:rPr>
          <w:rFonts w:eastAsia="Calibri"/>
          <w:sz w:val="18"/>
          <w:szCs w:val="18"/>
          <w:lang w:eastAsia="ja-JP"/>
        </w:rPr>
        <w:t xml:space="preserve"> grade students </w:t>
      </w:r>
      <w:r w:rsidR="007B5DDD" w:rsidRPr="002E00F2">
        <w:rPr>
          <w:rFonts w:eastAsia="Calibri"/>
          <w:sz w:val="18"/>
          <w:szCs w:val="18"/>
          <w:lang w:eastAsia="ja-JP"/>
        </w:rPr>
        <w:t xml:space="preserve">about </w:t>
      </w:r>
      <w:proofErr w:type="gramStart"/>
      <w:r w:rsidR="007B5DDD" w:rsidRPr="002E00F2">
        <w:rPr>
          <w:rFonts w:eastAsia="Calibri"/>
          <w:sz w:val="18"/>
          <w:szCs w:val="18"/>
          <w:lang w:eastAsia="ja-JP"/>
        </w:rPr>
        <w:t>Electronic</w:t>
      </w:r>
      <w:proofErr w:type="gramEnd"/>
      <w:r w:rsidR="007B5DDD" w:rsidRPr="002E00F2">
        <w:rPr>
          <w:rFonts w:eastAsia="Calibri"/>
          <w:sz w:val="18"/>
          <w:szCs w:val="18"/>
          <w:lang w:eastAsia="ja-JP"/>
        </w:rPr>
        <w:t xml:space="preserve"> </w:t>
      </w:r>
      <w:r w:rsidR="00FB0DA1" w:rsidRPr="002E00F2">
        <w:rPr>
          <w:rFonts w:eastAsia="Calibri"/>
          <w:sz w:val="18"/>
          <w:szCs w:val="18"/>
          <w:lang w:eastAsia="ja-JP"/>
        </w:rPr>
        <w:t>ci</w:t>
      </w:r>
      <w:r w:rsidR="00A33F72" w:rsidRPr="002E00F2">
        <w:rPr>
          <w:rFonts w:eastAsia="Calibri"/>
          <w:sz w:val="18"/>
          <w:szCs w:val="18"/>
          <w:lang w:eastAsia="ja-JP"/>
        </w:rPr>
        <w:t xml:space="preserve">garettes </w:t>
      </w:r>
    </w:p>
    <w:p w14:paraId="49CA7106" w14:textId="2A047929" w:rsidR="001B2F37" w:rsidRPr="00EB687E" w:rsidRDefault="00F171A4" w:rsidP="00A86672">
      <w:pPr>
        <w:pStyle w:val="Heading1"/>
        <w:spacing w:before="0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Work </w:t>
      </w:r>
      <w:r w:rsidR="000E43D8" w:rsidRPr="00EB687E">
        <w:rPr>
          <w:color w:val="4F81BD" w:themeColor="accent1"/>
          <w:sz w:val="20"/>
          <w:szCs w:val="20"/>
        </w:rPr>
        <w:t xml:space="preserve">Experiences </w:t>
      </w:r>
    </w:p>
    <w:p w14:paraId="765ED868" w14:textId="3BE68142" w:rsidR="003C68A8" w:rsidRPr="002E00F2" w:rsidRDefault="003D367D" w:rsidP="00A86672">
      <w:pPr>
        <w:spacing w:before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b/>
          <w:sz w:val="18"/>
          <w:szCs w:val="18"/>
        </w:rPr>
        <w:t>Ca</w:t>
      </w:r>
      <w:r w:rsidR="00984735" w:rsidRPr="002E00F2">
        <w:rPr>
          <w:rFonts w:ascii="Times New Roman" w:hAnsi="Times New Roman"/>
          <w:b/>
          <w:sz w:val="18"/>
          <w:szCs w:val="18"/>
        </w:rPr>
        <w:t xml:space="preserve">shier, </w:t>
      </w:r>
      <w:r w:rsidR="00984735" w:rsidRPr="002E00F2">
        <w:rPr>
          <w:rFonts w:ascii="Times New Roman" w:hAnsi="Times New Roman"/>
          <w:bCs/>
          <w:sz w:val="18"/>
          <w:szCs w:val="18"/>
        </w:rPr>
        <w:t>Mr. T’s Delicate Donuts</w:t>
      </w:r>
      <w:r w:rsidR="000E43D8" w:rsidRPr="002E00F2">
        <w:rPr>
          <w:rFonts w:ascii="Times New Roman" w:hAnsi="Times New Roman"/>
          <w:sz w:val="18"/>
          <w:szCs w:val="18"/>
        </w:rPr>
        <w:t xml:space="preserve">, </w:t>
      </w:r>
      <w:r w:rsidR="00984735" w:rsidRPr="002E00F2">
        <w:rPr>
          <w:rFonts w:ascii="Times New Roman" w:hAnsi="Times New Roman"/>
          <w:sz w:val="18"/>
          <w:szCs w:val="18"/>
        </w:rPr>
        <w:t xml:space="preserve">Modesto, </w:t>
      </w:r>
      <w:r w:rsidR="000E43D8" w:rsidRPr="002E00F2">
        <w:rPr>
          <w:rFonts w:ascii="Times New Roman" w:hAnsi="Times New Roman"/>
          <w:sz w:val="18"/>
          <w:szCs w:val="18"/>
        </w:rPr>
        <w:t>C</w:t>
      </w:r>
      <w:r w:rsidR="00984735" w:rsidRPr="002E00F2">
        <w:rPr>
          <w:rFonts w:ascii="Times New Roman" w:hAnsi="Times New Roman"/>
          <w:sz w:val="18"/>
          <w:szCs w:val="18"/>
        </w:rPr>
        <w:t>A</w:t>
      </w:r>
      <w:r w:rsidR="000E43D8" w:rsidRPr="002E00F2">
        <w:rPr>
          <w:rFonts w:ascii="Times New Roman" w:hAnsi="Times New Roman"/>
          <w:sz w:val="18"/>
          <w:szCs w:val="18"/>
        </w:rPr>
        <w:t xml:space="preserve"> </w:t>
      </w:r>
      <w:r w:rsidR="00D14D02" w:rsidRPr="002E00F2">
        <w:rPr>
          <w:rFonts w:ascii="Times New Roman" w:hAnsi="Times New Roman"/>
          <w:sz w:val="18"/>
          <w:szCs w:val="18"/>
        </w:rPr>
        <w:tab/>
      </w:r>
      <w:r w:rsidR="008D3076" w:rsidRPr="002E00F2">
        <w:rPr>
          <w:rFonts w:ascii="Times New Roman" w:hAnsi="Times New Roman"/>
          <w:sz w:val="18"/>
          <w:szCs w:val="18"/>
        </w:rPr>
        <w:t>(</w:t>
      </w:r>
      <w:r w:rsidR="000E43D8" w:rsidRPr="002E00F2">
        <w:rPr>
          <w:rFonts w:ascii="Times New Roman" w:hAnsi="Times New Roman"/>
          <w:sz w:val="18"/>
          <w:szCs w:val="18"/>
        </w:rPr>
        <w:t>201</w:t>
      </w:r>
      <w:r w:rsidR="00DD5A28" w:rsidRPr="002E00F2">
        <w:rPr>
          <w:rFonts w:ascii="Times New Roman" w:hAnsi="Times New Roman"/>
          <w:sz w:val="18"/>
          <w:szCs w:val="18"/>
        </w:rPr>
        <w:t>8</w:t>
      </w:r>
      <w:r w:rsidR="000E43D8" w:rsidRPr="002E00F2">
        <w:rPr>
          <w:rFonts w:ascii="Times New Roman" w:hAnsi="Times New Roman"/>
          <w:sz w:val="18"/>
          <w:szCs w:val="18"/>
        </w:rPr>
        <w:t>-20</w:t>
      </w:r>
      <w:r w:rsidR="00DD5A28" w:rsidRPr="002E00F2">
        <w:rPr>
          <w:rFonts w:ascii="Times New Roman" w:hAnsi="Times New Roman"/>
          <w:sz w:val="18"/>
          <w:szCs w:val="18"/>
        </w:rPr>
        <w:t>23</w:t>
      </w:r>
      <w:r w:rsidR="008D3076" w:rsidRPr="002E00F2">
        <w:rPr>
          <w:rFonts w:ascii="Times New Roman" w:hAnsi="Times New Roman"/>
          <w:sz w:val="18"/>
          <w:szCs w:val="18"/>
        </w:rPr>
        <w:t>)</w:t>
      </w:r>
    </w:p>
    <w:p w14:paraId="6312F28E" w14:textId="77777777" w:rsidR="00F171A4" w:rsidRPr="00EB687E" w:rsidRDefault="00F171A4" w:rsidP="00F171A4">
      <w:pPr>
        <w:pStyle w:val="Heading1"/>
        <w:spacing w:before="0"/>
        <w:rPr>
          <w:color w:val="4F81BD" w:themeColor="accent1"/>
          <w:sz w:val="20"/>
          <w:szCs w:val="20"/>
        </w:rPr>
      </w:pPr>
      <w:r w:rsidRPr="00EB687E">
        <w:rPr>
          <w:color w:val="4F81BD" w:themeColor="accent1"/>
          <w:sz w:val="20"/>
          <w:szCs w:val="20"/>
        </w:rPr>
        <w:t xml:space="preserve">Other Experiences </w:t>
      </w:r>
    </w:p>
    <w:p w14:paraId="29956365" w14:textId="25196651" w:rsidR="00F171A4" w:rsidRPr="002E00F2" w:rsidRDefault="00F171A4" w:rsidP="00A86672">
      <w:pPr>
        <w:spacing w:before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b/>
          <w:sz w:val="18"/>
          <w:szCs w:val="18"/>
        </w:rPr>
        <w:t xml:space="preserve">Volunteer </w:t>
      </w:r>
      <w:r w:rsidR="00BE795B" w:rsidRPr="002E00F2">
        <w:rPr>
          <w:rFonts w:ascii="Times New Roman" w:hAnsi="Times New Roman"/>
          <w:b/>
          <w:sz w:val="18"/>
          <w:szCs w:val="18"/>
        </w:rPr>
        <w:t>Filipino American</w:t>
      </w:r>
      <w:r w:rsidRPr="002E00F2">
        <w:rPr>
          <w:rFonts w:ascii="Times New Roman" w:hAnsi="Times New Roman"/>
          <w:b/>
          <w:sz w:val="18"/>
          <w:szCs w:val="18"/>
        </w:rPr>
        <w:t xml:space="preserve"> Society member, </w:t>
      </w:r>
      <w:r w:rsidRPr="002E00F2">
        <w:rPr>
          <w:rFonts w:ascii="Times New Roman" w:hAnsi="Times New Roman"/>
          <w:bCs/>
          <w:sz w:val="18"/>
          <w:szCs w:val="18"/>
        </w:rPr>
        <w:t>Modesto Centre Plaza</w:t>
      </w:r>
      <w:r w:rsidRPr="002E00F2">
        <w:rPr>
          <w:rFonts w:ascii="Times New Roman" w:hAnsi="Times New Roman"/>
          <w:sz w:val="18"/>
          <w:szCs w:val="18"/>
        </w:rPr>
        <w:t xml:space="preserve">, Modesto, CA 2016-Current </w:t>
      </w:r>
    </w:p>
    <w:p w14:paraId="2FA0F6D5" w14:textId="7D0E4807" w:rsidR="008F49E1" w:rsidRPr="00EB687E" w:rsidRDefault="00B76162" w:rsidP="00A86672">
      <w:pPr>
        <w:pStyle w:val="Heading1"/>
        <w:spacing w:before="0"/>
        <w:rPr>
          <w:color w:val="4F81BD" w:themeColor="accent1"/>
          <w:sz w:val="20"/>
          <w:szCs w:val="20"/>
        </w:rPr>
      </w:pPr>
      <w:r w:rsidRPr="00EB687E">
        <w:rPr>
          <w:color w:val="4F81BD" w:themeColor="accent1"/>
          <w:sz w:val="20"/>
          <w:szCs w:val="20"/>
        </w:rPr>
        <w:t xml:space="preserve">Licensures &amp; Certifications </w:t>
      </w:r>
    </w:p>
    <w:p w14:paraId="0E601E26" w14:textId="054E7836" w:rsidR="00671C7C" w:rsidRPr="002E00F2" w:rsidRDefault="008548F8" w:rsidP="00A86672">
      <w:pPr>
        <w:spacing w:before="0" w:after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b/>
          <w:sz w:val="18"/>
          <w:szCs w:val="18"/>
        </w:rPr>
        <w:t>Basic Life Support</w:t>
      </w:r>
      <w:r w:rsidRPr="002E00F2">
        <w:rPr>
          <w:rFonts w:ascii="Times New Roman" w:hAnsi="Times New Roman"/>
          <w:sz w:val="18"/>
          <w:szCs w:val="18"/>
        </w:rPr>
        <w:t xml:space="preserve"> certified by American Hear</w:t>
      </w:r>
      <w:r w:rsidR="00347745" w:rsidRPr="002E00F2">
        <w:rPr>
          <w:rFonts w:ascii="Times New Roman" w:hAnsi="Times New Roman"/>
          <w:sz w:val="18"/>
          <w:szCs w:val="18"/>
        </w:rPr>
        <w:t>t</w:t>
      </w:r>
      <w:r w:rsidRPr="002E00F2">
        <w:rPr>
          <w:rFonts w:ascii="Times New Roman" w:hAnsi="Times New Roman"/>
          <w:sz w:val="18"/>
          <w:szCs w:val="18"/>
        </w:rPr>
        <w:t xml:space="preserve"> Association</w:t>
      </w:r>
      <w:r w:rsidRPr="002E00F2">
        <w:rPr>
          <w:rFonts w:ascii="Times New Roman" w:hAnsi="Times New Roman"/>
          <w:sz w:val="18"/>
          <w:szCs w:val="18"/>
        </w:rPr>
        <w:br/>
      </w:r>
      <w:r w:rsidR="00F04826" w:rsidRPr="002E00F2">
        <w:rPr>
          <w:rFonts w:ascii="Times New Roman" w:hAnsi="Times New Roman"/>
          <w:b/>
          <w:sz w:val="18"/>
          <w:szCs w:val="18"/>
        </w:rPr>
        <w:t xml:space="preserve">EKG Rhythm </w:t>
      </w:r>
      <w:r w:rsidR="003D367D" w:rsidRPr="002E00F2">
        <w:rPr>
          <w:rFonts w:ascii="Times New Roman" w:hAnsi="Times New Roman"/>
          <w:b/>
          <w:sz w:val="18"/>
          <w:szCs w:val="18"/>
        </w:rPr>
        <w:t>Identification</w:t>
      </w:r>
      <w:r w:rsidR="003C7566" w:rsidRPr="002E00F2">
        <w:rPr>
          <w:rFonts w:ascii="Times New Roman" w:hAnsi="Times New Roman"/>
          <w:sz w:val="18"/>
          <w:szCs w:val="18"/>
        </w:rPr>
        <w:t xml:space="preserve"> certified by CSU Stanislaus School of Nursing </w:t>
      </w:r>
    </w:p>
    <w:p w14:paraId="1588C41F" w14:textId="36033491" w:rsidR="001A28F3" w:rsidRPr="002E00F2" w:rsidRDefault="00F52132" w:rsidP="00A86672">
      <w:pPr>
        <w:spacing w:before="0" w:after="0"/>
        <w:rPr>
          <w:rFonts w:ascii="Times New Roman" w:hAnsi="Times New Roman"/>
          <w:b/>
          <w:bCs/>
          <w:sz w:val="18"/>
          <w:szCs w:val="18"/>
        </w:rPr>
      </w:pPr>
      <w:r w:rsidRPr="002E00F2">
        <w:rPr>
          <w:rFonts w:ascii="Times New Roman" w:hAnsi="Times New Roman"/>
          <w:b/>
          <w:bCs/>
          <w:sz w:val="18"/>
          <w:szCs w:val="18"/>
        </w:rPr>
        <w:t xml:space="preserve">Certified Associate Instructor for Stop </w:t>
      </w:r>
      <w:r w:rsidR="00806D9F" w:rsidRPr="002E00F2">
        <w:rPr>
          <w:rFonts w:ascii="Times New Roman" w:hAnsi="Times New Roman"/>
          <w:b/>
          <w:bCs/>
          <w:sz w:val="18"/>
          <w:szCs w:val="18"/>
        </w:rPr>
        <w:t>the</w:t>
      </w:r>
      <w:r w:rsidRPr="002E00F2">
        <w:rPr>
          <w:rFonts w:ascii="Times New Roman" w:hAnsi="Times New Roman"/>
          <w:b/>
          <w:bCs/>
          <w:sz w:val="18"/>
          <w:szCs w:val="18"/>
        </w:rPr>
        <w:t xml:space="preserve"> Bleed Program </w:t>
      </w:r>
    </w:p>
    <w:p w14:paraId="739499F0" w14:textId="7ECB4102" w:rsidR="00022E6E" w:rsidRPr="002E00F2" w:rsidRDefault="00022E6E" w:rsidP="00A86672">
      <w:pPr>
        <w:spacing w:before="0" w:after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b/>
          <w:bCs/>
          <w:sz w:val="18"/>
          <w:szCs w:val="18"/>
        </w:rPr>
        <w:t xml:space="preserve">ACLS </w:t>
      </w:r>
      <w:r w:rsidR="00B70F95" w:rsidRPr="002E00F2">
        <w:rPr>
          <w:rFonts w:ascii="Times New Roman" w:hAnsi="Times New Roman"/>
          <w:b/>
          <w:bCs/>
          <w:sz w:val="18"/>
          <w:szCs w:val="18"/>
        </w:rPr>
        <w:t xml:space="preserve">and PALS </w:t>
      </w:r>
      <w:r w:rsidR="00B70F95" w:rsidRPr="002E00F2">
        <w:rPr>
          <w:rFonts w:ascii="Times New Roman" w:hAnsi="Times New Roman"/>
          <w:sz w:val="18"/>
          <w:szCs w:val="18"/>
        </w:rPr>
        <w:t>enrolled June 2024</w:t>
      </w:r>
    </w:p>
    <w:p w14:paraId="7757BCA9" w14:textId="2320EA03" w:rsidR="00022E6E" w:rsidRPr="002E00F2" w:rsidRDefault="00022E6E" w:rsidP="00A86672">
      <w:pPr>
        <w:spacing w:before="0" w:after="0"/>
        <w:rPr>
          <w:rFonts w:ascii="Times New Roman" w:hAnsi="Times New Roman"/>
          <w:sz w:val="18"/>
          <w:szCs w:val="18"/>
        </w:rPr>
      </w:pPr>
      <w:r w:rsidRPr="002E00F2">
        <w:rPr>
          <w:rFonts w:ascii="Times New Roman" w:hAnsi="Times New Roman"/>
          <w:b/>
          <w:bCs/>
          <w:sz w:val="18"/>
          <w:szCs w:val="18"/>
        </w:rPr>
        <w:t>NIHSS</w:t>
      </w:r>
      <w:r w:rsidR="00B70F95" w:rsidRPr="002E00F2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B70F95" w:rsidRPr="002E00F2">
        <w:rPr>
          <w:rFonts w:ascii="Times New Roman" w:hAnsi="Times New Roman"/>
          <w:sz w:val="18"/>
          <w:szCs w:val="18"/>
        </w:rPr>
        <w:t>enrolled June 2024</w:t>
      </w:r>
    </w:p>
    <w:p w14:paraId="62A78342" w14:textId="77777777" w:rsidR="00A07342" w:rsidRPr="00C15F97" w:rsidRDefault="00000000" w:rsidP="00A86672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References:"/>
          <w:tag w:val="References:"/>
          <w:id w:val="1537391624"/>
          <w:placeholder>
            <w:docPart w:val="045FC010E8184FC7878C166399EE927E"/>
          </w:placeholder>
          <w:temporary/>
          <w:showingPlcHdr/>
        </w:sdtPr>
        <w:sdtContent>
          <w:r w:rsidR="00A07342" w:rsidRPr="00EB687E">
            <w:rPr>
              <w:color w:val="4F81BD" w:themeColor="accent1"/>
              <w:sz w:val="20"/>
              <w:szCs w:val="20"/>
            </w:rPr>
            <w:t>References</w:t>
          </w:r>
        </w:sdtContent>
      </w:sdt>
    </w:p>
    <w:p w14:paraId="3823A212" w14:textId="6F4883AE" w:rsidR="000B57AE" w:rsidRPr="002E00F2" w:rsidRDefault="002D2246" w:rsidP="00B44523">
      <w:pPr>
        <w:rPr>
          <w:sz w:val="18"/>
          <w:szCs w:val="18"/>
        </w:rPr>
      </w:pPr>
      <w:r w:rsidRPr="002E00F2">
        <w:rPr>
          <w:sz w:val="18"/>
          <w:szCs w:val="18"/>
        </w:rPr>
        <w:t xml:space="preserve">Available upon request </w:t>
      </w:r>
    </w:p>
    <w:sectPr w:rsidR="000B57AE" w:rsidRPr="002E00F2" w:rsidSect="007B1413">
      <w:footerReference w:type="default" r:id="rId7"/>
      <w:footerReference w:type="first" r:id="rId8"/>
      <w:pgSz w:w="12240" w:h="15840" w:code="1"/>
      <w:pgMar w:top="270" w:right="1800" w:bottom="1440" w:left="4018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3A43" w14:textId="77777777" w:rsidR="007B1413" w:rsidRDefault="007B1413">
      <w:r>
        <w:separator/>
      </w:r>
    </w:p>
  </w:endnote>
  <w:endnote w:type="continuationSeparator" w:id="0">
    <w:p w14:paraId="2920FCCB" w14:textId="77777777" w:rsidR="007B1413" w:rsidRDefault="007B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5735" w14:textId="77777777" w:rsidR="00095B9A" w:rsidRDefault="00095B9A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C15F9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DAFB" w14:textId="77777777" w:rsidR="00AC6223" w:rsidRDefault="00AC6223" w:rsidP="003B40D2">
    <w:pPr>
      <w:pStyle w:val="Footer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A43E" w14:textId="77777777" w:rsidR="007B1413" w:rsidRDefault="007B1413">
      <w:r>
        <w:separator/>
      </w:r>
    </w:p>
  </w:footnote>
  <w:footnote w:type="continuationSeparator" w:id="0">
    <w:p w14:paraId="731A0871" w14:textId="77777777" w:rsidR="007B1413" w:rsidRDefault="007B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9E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67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29277E"/>
    <w:multiLevelType w:val="multilevel"/>
    <w:tmpl w:val="B97ED04A"/>
    <w:numStyleLink w:val="Multilevelbulletlist"/>
  </w:abstractNum>
  <w:abstractNum w:abstractNumId="1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0ED24639"/>
    <w:multiLevelType w:val="multilevel"/>
    <w:tmpl w:val="3980483C"/>
    <w:numStyleLink w:val="BulletList"/>
  </w:abstractNum>
  <w:abstractNum w:abstractNumId="1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 w15:restartNumberingAfterBreak="0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 w15:restartNumberingAfterBreak="0">
    <w:nsid w:val="3AC901BB"/>
    <w:multiLevelType w:val="hybridMultilevel"/>
    <w:tmpl w:val="260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52497"/>
    <w:multiLevelType w:val="hybridMultilevel"/>
    <w:tmpl w:val="693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77B51"/>
    <w:multiLevelType w:val="hybridMultilevel"/>
    <w:tmpl w:val="B4E66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D26577"/>
    <w:multiLevelType w:val="multilevel"/>
    <w:tmpl w:val="44140BC8"/>
    <w:lvl w:ilvl="0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7" w15:restartNumberingAfterBreak="0">
    <w:nsid w:val="65DF72DE"/>
    <w:multiLevelType w:val="multilevel"/>
    <w:tmpl w:val="3980483C"/>
    <w:numStyleLink w:val="BulletList"/>
  </w:abstractNum>
  <w:abstractNum w:abstractNumId="28" w15:restartNumberingAfterBreak="0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FFA6706"/>
    <w:multiLevelType w:val="multilevel"/>
    <w:tmpl w:val="3980483C"/>
    <w:numStyleLink w:val="BulletList"/>
  </w:abstractNum>
  <w:num w:numId="1" w16cid:durableId="851532603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174452488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3998321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85565580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169530648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596134217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83787048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 w16cid:durableId="188825120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57089417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59108432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194722745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2064525978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 w16cid:durableId="229777428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 w16cid:durableId="1569992999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 w16cid:durableId="1561791522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 w16cid:durableId="1754013998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 w16cid:durableId="738482459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 w16cid:durableId="2069069316">
    <w:abstractNumId w:val="13"/>
  </w:num>
  <w:num w:numId="19" w16cid:durableId="1336423636">
    <w:abstractNumId w:val="26"/>
  </w:num>
  <w:num w:numId="20" w16cid:durableId="1510488093">
    <w:abstractNumId w:val="12"/>
  </w:num>
  <w:num w:numId="21" w16cid:durableId="1334841037">
    <w:abstractNumId w:val="15"/>
  </w:num>
  <w:num w:numId="22" w16cid:durableId="17899992">
    <w:abstractNumId w:val="19"/>
  </w:num>
  <w:num w:numId="23" w16cid:durableId="578946266">
    <w:abstractNumId w:val="25"/>
  </w:num>
  <w:num w:numId="24" w16cid:durableId="1854418816">
    <w:abstractNumId w:val="17"/>
  </w:num>
  <w:num w:numId="25" w16cid:durableId="4009094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 w16cid:durableId="33708353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 w16cid:durableId="101345870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 w16cid:durableId="2852915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 w16cid:durableId="1848133280">
    <w:abstractNumId w:val="9"/>
  </w:num>
  <w:num w:numId="30" w16cid:durableId="1021400622">
    <w:abstractNumId w:val="7"/>
  </w:num>
  <w:num w:numId="31" w16cid:durableId="38019180">
    <w:abstractNumId w:val="6"/>
  </w:num>
  <w:num w:numId="32" w16cid:durableId="2046101852">
    <w:abstractNumId w:val="5"/>
  </w:num>
  <w:num w:numId="33" w16cid:durableId="2077507105">
    <w:abstractNumId w:val="4"/>
  </w:num>
  <w:num w:numId="34" w16cid:durableId="10841794">
    <w:abstractNumId w:val="8"/>
  </w:num>
  <w:num w:numId="35" w16cid:durableId="1434088571">
    <w:abstractNumId w:val="3"/>
  </w:num>
  <w:num w:numId="36" w16cid:durableId="33696043">
    <w:abstractNumId w:val="2"/>
  </w:num>
  <w:num w:numId="37" w16cid:durableId="894896949">
    <w:abstractNumId w:val="1"/>
  </w:num>
  <w:num w:numId="38" w16cid:durableId="2034187482">
    <w:abstractNumId w:val="0"/>
  </w:num>
  <w:num w:numId="39" w16cid:durableId="1262640262">
    <w:abstractNumId w:val="18"/>
  </w:num>
  <w:num w:numId="40" w16cid:durableId="1757286854">
    <w:abstractNumId w:val="16"/>
  </w:num>
  <w:num w:numId="41" w16cid:durableId="1010794297">
    <w:abstractNumId w:val="28"/>
  </w:num>
  <w:num w:numId="42" w16cid:durableId="573860068">
    <w:abstractNumId w:val="11"/>
  </w:num>
  <w:num w:numId="43" w16cid:durableId="621809373">
    <w:abstractNumId w:val="22"/>
  </w:num>
  <w:num w:numId="44" w16cid:durableId="701587833">
    <w:abstractNumId w:val="20"/>
  </w:num>
  <w:num w:numId="45" w16cid:durableId="2122414367">
    <w:abstractNumId w:val="24"/>
  </w:num>
  <w:num w:numId="46" w16cid:durableId="2136556301">
    <w:abstractNumId w:val="21"/>
  </w:num>
  <w:num w:numId="47" w16cid:durableId="2053000216">
    <w:abstractNumId w:val="27"/>
  </w:num>
  <w:num w:numId="48" w16cid:durableId="1041049417">
    <w:abstractNumId w:val="29"/>
  </w:num>
  <w:num w:numId="49" w16cid:durableId="1817068778">
    <w:abstractNumId w:val="14"/>
  </w:num>
  <w:num w:numId="50" w16cid:durableId="18790502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activeWritingStyle w:appName="MSWord" w:lang="en-US" w:vendorID="8" w:dllVersion="513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E6"/>
    <w:rsid w:val="00006A3E"/>
    <w:rsid w:val="00011FB3"/>
    <w:rsid w:val="000133B9"/>
    <w:rsid w:val="000174B6"/>
    <w:rsid w:val="00022E6E"/>
    <w:rsid w:val="00027507"/>
    <w:rsid w:val="00055698"/>
    <w:rsid w:val="00057FAF"/>
    <w:rsid w:val="000660FA"/>
    <w:rsid w:val="0007208A"/>
    <w:rsid w:val="00094606"/>
    <w:rsid w:val="00094D34"/>
    <w:rsid w:val="00095B9A"/>
    <w:rsid w:val="000A3F3C"/>
    <w:rsid w:val="000B573C"/>
    <w:rsid w:val="000B57AE"/>
    <w:rsid w:val="000D5410"/>
    <w:rsid w:val="000E43D8"/>
    <w:rsid w:val="00101BF2"/>
    <w:rsid w:val="00114073"/>
    <w:rsid w:val="00127431"/>
    <w:rsid w:val="00140989"/>
    <w:rsid w:val="00144399"/>
    <w:rsid w:val="00182ED7"/>
    <w:rsid w:val="0019236F"/>
    <w:rsid w:val="001A28F3"/>
    <w:rsid w:val="001B2F37"/>
    <w:rsid w:val="001B4258"/>
    <w:rsid w:val="001F25C0"/>
    <w:rsid w:val="00266201"/>
    <w:rsid w:val="002965FA"/>
    <w:rsid w:val="002C1584"/>
    <w:rsid w:val="002C73D5"/>
    <w:rsid w:val="002D2246"/>
    <w:rsid w:val="002D71D1"/>
    <w:rsid w:val="002E00F2"/>
    <w:rsid w:val="002E613B"/>
    <w:rsid w:val="002E69E7"/>
    <w:rsid w:val="002F442C"/>
    <w:rsid w:val="00343102"/>
    <w:rsid w:val="0034601F"/>
    <w:rsid w:val="00347745"/>
    <w:rsid w:val="00355032"/>
    <w:rsid w:val="00362B5B"/>
    <w:rsid w:val="003729E6"/>
    <w:rsid w:val="00385CE0"/>
    <w:rsid w:val="0038702C"/>
    <w:rsid w:val="003878D7"/>
    <w:rsid w:val="003A0266"/>
    <w:rsid w:val="003B40D2"/>
    <w:rsid w:val="003C15DA"/>
    <w:rsid w:val="003C68A8"/>
    <w:rsid w:val="003C7566"/>
    <w:rsid w:val="003D367D"/>
    <w:rsid w:val="003F347D"/>
    <w:rsid w:val="0042379C"/>
    <w:rsid w:val="00435546"/>
    <w:rsid w:val="00437FE2"/>
    <w:rsid w:val="00446467"/>
    <w:rsid w:val="004828B2"/>
    <w:rsid w:val="004A53F4"/>
    <w:rsid w:val="004B3457"/>
    <w:rsid w:val="004D4BC7"/>
    <w:rsid w:val="004E26B7"/>
    <w:rsid w:val="004F6C70"/>
    <w:rsid w:val="00504A35"/>
    <w:rsid w:val="0050685A"/>
    <w:rsid w:val="005123F9"/>
    <w:rsid w:val="00516F9E"/>
    <w:rsid w:val="00520181"/>
    <w:rsid w:val="00530B30"/>
    <w:rsid w:val="00540124"/>
    <w:rsid w:val="005527F7"/>
    <w:rsid w:val="00575006"/>
    <w:rsid w:val="00576E0A"/>
    <w:rsid w:val="005C3DAE"/>
    <w:rsid w:val="005C50B4"/>
    <w:rsid w:val="005C6A30"/>
    <w:rsid w:val="005F53D1"/>
    <w:rsid w:val="00610112"/>
    <w:rsid w:val="00612B40"/>
    <w:rsid w:val="006168AB"/>
    <w:rsid w:val="006224FF"/>
    <w:rsid w:val="00640DA6"/>
    <w:rsid w:val="00645494"/>
    <w:rsid w:val="006572F4"/>
    <w:rsid w:val="006678D7"/>
    <w:rsid w:val="00667F73"/>
    <w:rsid w:val="00671C7C"/>
    <w:rsid w:val="006825F3"/>
    <w:rsid w:val="006A31B7"/>
    <w:rsid w:val="006B2AEB"/>
    <w:rsid w:val="006C0122"/>
    <w:rsid w:val="007175F4"/>
    <w:rsid w:val="00726CE6"/>
    <w:rsid w:val="00741F71"/>
    <w:rsid w:val="00750BE8"/>
    <w:rsid w:val="00775169"/>
    <w:rsid w:val="00777892"/>
    <w:rsid w:val="0078703B"/>
    <w:rsid w:val="0079569B"/>
    <w:rsid w:val="007B1413"/>
    <w:rsid w:val="007B2B63"/>
    <w:rsid w:val="007B5DDD"/>
    <w:rsid w:val="007C3EE3"/>
    <w:rsid w:val="007D33E7"/>
    <w:rsid w:val="007D48EE"/>
    <w:rsid w:val="00806D9F"/>
    <w:rsid w:val="008115C7"/>
    <w:rsid w:val="00814170"/>
    <w:rsid w:val="0084199C"/>
    <w:rsid w:val="00852E59"/>
    <w:rsid w:val="008548F8"/>
    <w:rsid w:val="00892292"/>
    <w:rsid w:val="008A44DA"/>
    <w:rsid w:val="008C6845"/>
    <w:rsid w:val="008D0EAF"/>
    <w:rsid w:val="008D3076"/>
    <w:rsid w:val="008E05C0"/>
    <w:rsid w:val="008F49E1"/>
    <w:rsid w:val="008F55AE"/>
    <w:rsid w:val="00907D5F"/>
    <w:rsid w:val="0091476A"/>
    <w:rsid w:val="00937646"/>
    <w:rsid w:val="00955AC2"/>
    <w:rsid w:val="009753FA"/>
    <w:rsid w:val="00984735"/>
    <w:rsid w:val="0098557A"/>
    <w:rsid w:val="00990C37"/>
    <w:rsid w:val="009924A5"/>
    <w:rsid w:val="009B284D"/>
    <w:rsid w:val="009D7E17"/>
    <w:rsid w:val="00A023AE"/>
    <w:rsid w:val="00A07342"/>
    <w:rsid w:val="00A12670"/>
    <w:rsid w:val="00A23DBB"/>
    <w:rsid w:val="00A33F72"/>
    <w:rsid w:val="00A353D6"/>
    <w:rsid w:val="00A422DB"/>
    <w:rsid w:val="00A42360"/>
    <w:rsid w:val="00A54AB8"/>
    <w:rsid w:val="00A61D0B"/>
    <w:rsid w:val="00A86672"/>
    <w:rsid w:val="00A94933"/>
    <w:rsid w:val="00AB563A"/>
    <w:rsid w:val="00AC6223"/>
    <w:rsid w:val="00AC70ED"/>
    <w:rsid w:val="00AD18DE"/>
    <w:rsid w:val="00AD18E9"/>
    <w:rsid w:val="00AD6D80"/>
    <w:rsid w:val="00AF1EAA"/>
    <w:rsid w:val="00B35EBC"/>
    <w:rsid w:val="00B406BE"/>
    <w:rsid w:val="00B42B7D"/>
    <w:rsid w:val="00B44523"/>
    <w:rsid w:val="00B53730"/>
    <w:rsid w:val="00B7055D"/>
    <w:rsid w:val="00B70F95"/>
    <w:rsid w:val="00B74532"/>
    <w:rsid w:val="00B76162"/>
    <w:rsid w:val="00B838E6"/>
    <w:rsid w:val="00BA2952"/>
    <w:rsid w:val="00BD5CB2"/>
    <w:rsid w:val="00BE795B"/>
    <w:rsid w:val="00BF1806"/>
    <w:rsid w:val="00C14A9B"/>
    <w:rsid w:val="00C14EA8"/>
    <w:rsid w:val="00C15E3A"/>
    <w:rsid w:val="00C15F97"/>
    <w:rsid w:val="00C406B8"/>
    <w:rsid w:val="00C42F2A"/>
    <w:rsid w:val="00C446C7"/>
    <w:rsid w:val="00C64D84"/>
    <w:rsid w:val="00C81E63"/>
    <w:rsid w:val="00C86880"/>
    <w:rsid w:val="00C9560C"/>
    <w:rsid w:val="00C978FC"/>
    <w:rsid w:val="00CA7B2A"/>
    <w:rsid w:val="00CA7C59"/>
    <w:rsid w:val="00CC375A"/>
    <w:rsid w:val="00CC4C1A"/>
    <w:rsid w:val="00CC57B0"/>
    <w:rsid w:val="00CF4220"/>
    <w:rsid w:val="00CF569F"/>
    <w:rsid w:val="00D0343E"/>
    <w:rsid w:val="00D14D02"/>
    <w:rsid w:val="00D16B86"/>
    <w:rsid w:val="00D20C1E"/>
    <w:rsid w:val="00D23950"/>
    <w:rsid w:val="00D30647"/>
    <w:rsid w:val="00D356FC"/>
    <w:rsid w:val="00D6280D"/>
    <w:rsid w:val="00D83111"/>
    <w:rsid w:val="00DD5A28"/>
    <w:rsid w:val="00DD76AF"/>
    <w:rsid w:val="00DE316E"/>
    <w:rsid w:val="00DE3B0C"/>
    <w:rsid w:val="00E05C3E"/>
    <w:rsid w:val="00E12FC4"/>
    <w:rsid w:val="00E356A4"/>
    <w:rsid w:val="00E501F2"/>
    <w:rsid w:val="00E62769"/>
    <w:rsid w:val="00E65E32"/>
    <w:rsid w:val="00E6655D"/>
    <w:rsid w:val="00E86BAE"/>
    <w:rsid w:val="00E91150"/>
    <w:rsid w:val="00E92253"/>
    <w:rsid w:val="00EB57FE"/>
    <w:rsid w:val="00EB687E"/>
    <w:rsid w:val="00EF5669"/>
    <w:rsid w:val="00F03975"/>
    <w:rsid w:val="00F04826"/>
    <w:rsid w:val="00F05A1B"/>
    <w:rsid w:val="00F146BB"/>
    <w:rsid w:val="00F171A4"/>
    <w:rsid w:val="00F52132"/>
    <w:rsid w:val="00F528F8"/>
    <w:rsid w:val="00F71406"/>
    <w:rsid w:val="00F81163"/>
    <w:rsid w:val="00F8424E"/>
    <w:rsid w:val="00F86626"/>
    <w:rsid w:val="00FA1B1A"/>
    <w:rsid w:val="00FB0DA1"/>
    <w:rsid w:val="00FC56E6"/>
    <w:rsid w:val="00FD503E"/>
    <w:rsid w:val="00FD6F91"/>
    <w:rsid w:val="00FE4593"/>
    <w:rsid w:val="00FF1D53"/>
    <w:rsid w:val="00FF5C43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F78FF"/>
  <w15:docId w15:val="{907DA973-81EC-419A-8716-119118B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729E6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="Times New Roman" w:hAnsi="Times New Roman"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1">
    <w:name w:val="Grid Table 1 Light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1">
    <w:name w:val="Plain Table 1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1">
    <w:name w:val="Smart Hyperlink1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  <w:style w:type="numbering" w:customStyle="1" w:styleId="BulletList">
    <w:name w:val="Bullet List"/>
    <w:rsid w:val="00A42360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byp\AppData\Roaming\Microsoft\Templates\Sales_manager_resume_eleg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A046C82E024CA9A46427AFB965D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F6D1-6EB7-476D-B8B2-56E77B52E212}"/>
      </w:docPartPr>
      <w:docPartBody>
        <w:p w:rsidR="00E408FC" w:rsidRDefault="00E408FC">
          <w:pPr>
            <w:pStyle w:val="19A046C82E024CA9A46427AFB965DB5F"/>
          </w:pPr>
          <w:r w:rsidRPr="00640DA6">
            <w:t>Objective</w:t>
          </w:r>
        </w:p>
      </w:docPartBody>
    </w:docPart>
    <w:docPart>
      <w:docPartPr>
        <w:name w:val="3D5DA43D76DA45D3B4B1F06AC723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7F0A-43A0-4329-B849-712026E2B716}"/>
      </w:docPartPr>
      <w:docPartBody>
        <w:p w:rsidR="00E408FC" w:rsidRDefault="00E408FC">
          <w:pPr>
            <w:pStyle w:val="3D5DA43D76DA45D3B4B1F06AC7236CDA"/>
          </w:pPr>
          <w:r>
            <w:t>Skills &amp; Abilities</w:t>
          </w:r>
        </w:p>
      </w:docPartBody>
    </w:docPart>
    <w:docPart>
      <w:docPartPr>
        <w:name w:val="D65764817B5A49439FBE6BB43B1A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E59A-67F2-479C-8E13-77DADF98DF0F}"/>
      </w:docPartPr>
      <w:docPartBody>
        <w:p w:rsidR="00E408FC" w:rsidRDefault="00E408FC">
          <w:pPr>
            <w:pStyle w:val="D65764817B5A49439FBE6BB43B1A80A7"/>
          </w:pPr>
          <w:r w:rsidRPr="00640DA6">
            <w:t>Experience</w:t>
          </w:r>
        </w:p>
      </w:docPartBody>
    </w:docPart>
    <w:docPart>
      <w:docPartPr>
        <w:name w:val="045FC010E8184FC7878C166399EE9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3FCA9-C55C-47A6-92D1-F42388D30606}"/>
      </w:docPartPr>
      <w:docPartBody>
        <w:p w:rsidR="00E408FC" w:rsidRDefault="00E408FC">
          <w:pPr>
            <w:pStyle w:val="045FC010E8184FC7878C166399EE927E"/>
          </w:pPr>
          <w:r>
            <w:t>References</w:t>
          </w:r>
        </w:p>
      </w:docPartBody>
    </w:docPart>
    <w:docPart>
      <w:docPartPr>
        <w:name w:val="F94229DD17FD4FA79D2DDF683FC5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0CE5-1FE5-44EF-8759-B601C9A00B79}"/>
      </w:docPartPr>
      <w:docPartBody>
        <w:p w:rsidR="009675C9" w:rsidRDefault="00EC4A13" w:rsidP="00EC4A13">
          <w:pPr>
            <w:pStyle w:val="F94229DD17FD4FA79D2DDF683FC5936F"/>
          </w:pPr>
          <w:r w:rsidRPr="00640DA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8FC"/>
    <w:rsid w:val="000746DB"/>
    <w:rsid w:val="001416D9"/>
    <w:rsid w:val="00243CE9"/>
    <w:rsid w:val="003B3AD0"/>
    <w:rsid w:val="004714BE"/>
    <w:rsid w:val="004D63D6"/>
    <w:rsid w:val="00585E09"/>
    <w:rsid w:val="005A4677"/>
    <w:rsid w:val="009675C9"/>
    <w:rsid w:val="00D802B3"/>
    <w:rsid w:val="00E408FC"/>
    <w:rsid w:val="00EC4A13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046C82E024CA9A46427AFB965DB5F">
    <w:name w:val="19A046C82E024CA9A46427AFB965DB5F"/>
  </w:style>
  <w:style w:type="paragraph" w:customStyle="1" w:styleId="3D5DA43D76DA45D3B4B1F06AC7236CDA">
    <w:name w:val="3D5DA43D76DA45D3B4B1F06AC7236CDA"/>
  </w:style>
  <w:style w:type="paragraph" w:customStyle="1" w:styleId="D65764817B5A49439FBE6BB43B1A80A7">
    <w:name w:val="D65764817B5A49439FBE6BB43B1A80A7"/>
  </w:style>
  <w:style w:type="paragraph" w:customStyle="1" w:styleId="045FC010E8184FC7878C166399EE927E">
    <w:name w:val="045FC010E8184FC7878C166399EE927E"/>
  </w:style>
  <w:style w:type="paragraph" w:customStyle="1" w:styleId="F94229DD17FD4FA79D2DDF683FC5936F">
    <w:name w:val="F94229DD17FD4FA79D2DDF683FC5936F"/>
    <w:rsid w:val="00EC4A13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Sales_manager_resume_elegant</Template>
  <TotalTime>221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Gomez</dc:creator>
  <cp:lastModifiedBy>Reimon John Fernandez</cp:lastModifiedBy>
  <cp:revision>86</cp:revision>
  <cp:lastPrinted>2003-12-31T20:25:00Z</cp:lastPrinted>
  <dcterms:created xsi:type="dcterms:W3CDTF">2023-10-10T15:10:00Z</dcterms:created>
  <dcterms:modified xsi:type="dcterms:W3CDTF">2024-03-07T18:26:00Z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